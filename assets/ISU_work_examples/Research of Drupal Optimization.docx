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641" w:rsidRDefault="00A47E22" w:rsidP="00A47E22">
      <w:pPr>
        <w:jc w:val="center"/>
      </w:pPr>
      <w:r>
        <w:t>Research of Drupal Optimization</w:t>
      </w:r>
    </w:p>
    <w:p w:rsidR="00A47E22" w:rsidRDefault="00A47E22" w:rsidP="00A47E22">
      <w:pPr>
        <w:jc w:val="center"/>
      </w:pPr>
    </w:p>
    <w:p w:rsidR="00A47E22" w:rsidRDefault="00A47E22" w:rsidP="00E5284F"/>
    <w:p w:rsidR="00E5284F" w:rsidRDefault="00E5284F" w:rsidP="00E5284F"/>
    <w:p w:rsidR="00324C9B" w:rsidRDefault="00324C9B" w:rsidP="00E5284F">
      <w:r>
        <w:t xml:space="preserve">To make the AT website run at full speed, I looked into some options to make the site run more efficiently.  A tool called </w:t>
      </w:r>
      <w:proofErr w:type="spellStart"/>
      <w:r>
        <w:t>YSlow</w:t>
      </w:r>
      <w:proofErr w:type="spellEnd"/>
      <w:r>
        <w:t xml:space="preserve"> is a very useful </w:t>
      </w:r>
      <w:proofErr w:type="spellStart"/>
      <w:r>
        <w:t>addon</w:t>
      </w:r>
      <w:proofErr w:type="spellEnd"/>
      <w:r>
        <w:t xml:space="preserve"> for </w:t>
      </w:r>
      <w:proofErr w:type="spellStart"/>
      <w:r>
        <w:t>firefox</w:t>
      </w:r>
      <w:proofErr w:type="spellEnd"/>
      <w:r>
        <w:t xml:space="preserve"> that allows you to test the speed of a site more precisely, giving scores and a letter grade for each test made.  I did some analysis with the site using this </w:t>
      </w:r>
      <w:proofErr w:type="spellStart"/>
      <w:r>
        <w:t>addon</w:t>
      </w:r>
      <w:proofErr w:type="spellEnd"/>
      <w:r>
        <w:t>.</w:t>
      </w:r>
    </w:p>
    <w:p w:rsidR="00324C9B" w:rsidRDefault="00324C9B" w:rsidP="00E5284F"/>
    <w:p w:rsidR="00E5284F" w:rsidRDefault="00324C9B" w:rsidP="00E5284F">
      <w:r>
        <w:t xml:space="preserve">For the test purpose I choose two pages the service catalog and the mission and vision page.  I chose service catalog because of its debut in the near future, new products should be something that draws the attention of the user.  If the catalog was slow, it wouldn’t make a good case for practical use.  I chose the missions and vision page for its many visual requests such as images and </w:t>
      </w:r>
      <w:proofErr w:type="spellStart"/>
      <w:r>
        <w:t>javascript</w:t>
      </w:r>
      <w:proofErr w:type="spellEnd"/>
      <w:r>
        <w:t xml:space="preserve"> plugins such as </w:t>
      </w:r>
      <w:proofErr w:type="spellStart"/>
      <w:r>
        <w:t>facebook</w:t>
      </w:r>
      <w:proofErr w:type="spellEnd"/>
      <w:r>
        <w:t xml:space="preserve">, twitter, </w:t>
      </w:r>
      <w:r w:rsidR="00F3387C">
        <w:t xml:space="preserve">linked-in, and </w:t>
      </w:r>
      <w:proofErr w:type="spellStart"/>
      <w:r w:rsidR="00F3387C">
        <w:t>addthis</w:t>
      </w:r>
      <w:proofErr w:type="spellEnd"/>
      <w:r w:rsidR="00F3387C">
        <w:t xml:space="preserve">.  I am not sure much can be done with the </w:t>
      </w:r>
      <w:proofErr w:type="spellStart"/>
      <w:r w:rsidR="00F3387C">
        <w:t>javascript</w:t>
      </w:r>
      <w:proofErr w:type="spellEnd"/>
      <w:r w:rsidR="00F3387C">
        <w:t xml:space="preserve"> except possibly putting them into the same </w:t>
      </w:r>
      <w:proofErr w:type="spellStart"/>
      <w:r w:rsidR="00F3387C">
        <w:t>javascript</w:t>
      </w:r>
      <w:proofErr w:type="spellEnd"/>
      <w:r w:rsidR="00F3387C">
        <w:t xml:space="preserve"> file if they aren’t already.  That will be explored today.</w:t>
      </w:r>
    </w:p>
    <w:p w:rsidR="00F3387C" w:rsidRDefault="00F3387C" w:rsidP="00E5284F"/>
    <w:p w:rsidR="00CA605F" w:rsidRDefault="00F3387C" w:rsidP="00CA605F">
      <w:pPr>
        <w:ind w:left="2880" w:firstLine="720"/>
      </w:pPr>
      <w:proofErr w:type="spellStart"/>
      <w:r>
        <w:t>YSlow</w:t>
      </w:r>
      <w:proofErr w:type="spellEnd"/>
      <w:r>
        <w:t xml:space="preserve"> </w:t>
      </w:r>
      <w:r w:rsidR="00CA605F">
        <w:t xml:space="preserve">utility </w:t>
      </w:r>
      <w:r>
        <w:t>scores</w:t>
      </w:r>
      <w:r w:rsidR="00CA605F">
        <w:tab/>
      </w:r>
    </w:p>
    <w:tbl>
      <w:tblPr>
        <w:tblStyle w:val="TableGrid"/>
        <w:tblW w:w="0" w:type="auto"/>
        <w:tblLook w:val="04A0" w:firstRow="1" w:lastRow="0" w:firstColumn="1" w:lastColumn="0" w:noHBand="0" w:noVBand="1"/>
      </w:tblPr>
      <w:tblGrid>
        <w:gridCol w:w="2868"/>
        <w:gridCol w:w="3354"/>
        <w:gridCol w:w="3354"/>
      </w:tblGrid>
      <w:tr w:rsidR="00CA605F" w:rsidTr="00CA605F">
        <w:tc>
          <w:tcPr>
            <w:tcW w:w="2868" w:type="dxa"/>
          </w:tcPr>
          <w:p w:rsidR="00CA605F" w:rsidRDefault="00CA605F" w:rsidP="00E5284F"/>
        </w:tc>
        <w:tc>
          <w:tcPr>
            <w:tcW w:w="3354" w:type="dxa"/>
          </w:tcPr>
          <w:p w:rsidR="00CA605F" w:rsidRDefault="00CA605F" w:rsidP="00E5284F">
            <w:r>
              <w:t>Before Internal Drupal Bandwidth Optimization</w:t>
            </w:r>
          </w:p>
        </w:tc>
        <w:tc>
          <w:tcPr>
            <w:tcW w:w="3354" w:type="dxa"/>
          </w:tcPr>
          <w:p w:rsidR="00CA605F" w:rsidRDefault="00CA605F" w:rsidP="00E5284F">
            <w:r>
              <w:t>After Internal Drupal Bandwidth Optimization</w:t>
            </w:r>
          </w:p>
        </w:tc>
      </w:tr>
      <w:tr w:rsidR="00CA605F" w:rsidTr="00CA605F">
        <w:tc>
          <w:tcPr>
            <w:tcW w:w="2868" w:type="dxa"/>
          </w:tcPr>
          <w:p w:rsidR="00CA605F" w:rsidRDefault="00CA605F" w:rsidP="00E5284F">
            <w:r>
              <w:t>Service Catalog</w:t>
            </w:r>
          </w:p>
        </w:tc>
        <w:tc>
          <w:tcPr>
            <w:tcW w:w="3354" w:type="dxa"/>
          </w:tcPr>
          <w:p w:rsidR="00CA605F" w:rsidRDefault="00CA605F" w:rsidP="00E5284F">
            <w:r>
              <w:t>71-73 (C)</w:t>
            </w:r>
          </w:p>
        </w:tc>
        <w:tc>
          <w:tcPr>
            <w:tcW w:w="3354" w:type="dxa"/>
          </w:tcPr>
          <w:p w:rsidR="00CA605F" w:rsidRDefault="00CA605F" w:rsidP="00E5284F">
            <w:r>
              <w:t>81-84 (B)</w:t>
            </w:r>
          </w:p>
        </w:tc>
      </w:tr>
      <w:tr w:rsidR="00CA605F" w:rsidTr="00CA605F">
        <w:tc>
          <w:tcPr>
            <w:tcW w:w="2868" w:type="dxa"/>
          </w:tcPr>
          <w:p w:rsidR="00CA605F" w:rsidRDefault="00CA605F" w:rsidP="00E5284F">
            <w:r>
              <w:t>Mission &amp; Vision</w:t>
            </w:r>
          </w:p>
        </w:tc>
        <w:tc>
          <w:tcPr>
            <w:tcW w:w="3354" w:type="dxa"/>
          </w:tcPr>
          <w:p w:rsidR="00CA605F" w:rsidRDefault="00CA605F" w:rsidP="00E5284F">
            <w:r>
              <w:t>66 (D)</w:t>
            </w:r>
          </w:p>
        </w:tc>
        <w:tc>
          <w:tcPr>
            <w:tcW w:w="3354" w:type="dxa"/>
          </w:tcPr>
          <w:p w:rsidR="00CA605F" w:rsidRDefault="00CA605F" w:rsidP="00E5284F">
            <w:r>
              <w:t>72 (C)</w:t>
            </w:r>
          </w:p>
        </w:tc>
      </w:tr>
    </w:tbl>
    <w:p w:rsidR="00F3387C" w:rsidRDefault="00F3387C" w:rsidP="00E5284F"/>
    <w:p w:rsidR="00CA605F" w:rsidRDefault="00CA605F" w:rsidP="00E5284F">
      <w:r>
        <w:t xml:space="preserve">Tests that </w:t>
      </w:r>
      <w:r w:rsidR="002C4C69">
        <w:t xml:space="preserve">negatively </w:t>
      </w:r>
      <w:r>
        <w:t>impacted total score</w:t>
      </w:r>
      <w:r w:rsidR="002C4C69">
        <w:t xml:space="preserve"> (Assume if one score listed both sites scored the same, the better grade [Highest being A] was given to the service catalog if not otherwise mentioned)</w:t>
      </w:r>
      <w:r>
        <w:t>:</w:t>
      </w:r>
    </w:p>
    <w:p w:rsidR="002C4C69" w:rsidRDefault="005D0366" w:rsidP="00CA605F">
      <w:r>
        <w:tab/>
      </w:r>
      <w:r>
        <w:tab/>
      </w:r>
      <w:r>
        <w:tab/>
      </w:r>
      <w:r>
        <w:tab/>
      </w:r>
      <w:r>
        <w:tab/>
      </w:r>
      <w:proofErr w:type="spellStart"/>
      <w:r>
        <w:t>YSlow</w:t>
      </w:r>
      <w:proofErr w:type="spellEnd"/>
      <w:r>
        <w:t xml:space="preserve"> Tests Scores and Impacts</w:t>
      </w:r>
    </w:p>
    <w:tbl>
      <w:tblPr>
        <w:tblStyle w:val="TableGrid"/>
        <w:tblW w:w="0" w:type="auto"/>
        <w:tblLook w:val="04A0" w:firstRow="1" w:lastRow="0" w:firstColumn="1" w:lastColumn="0" w:noHBand="0" w:noVBand="1"/>
      </w:tblPr>
      <w:tblGrid>
        <w:gridCol w:w="3192"/>
        <w:gridCol w:w="3192"/>
        <w:gridCol w:w="3192"/>
      </w:tblGrid>
      <w:tr w:rsidR="002C4C69" w:rsidTr="002C4C69">
        <w:tc>
          <w:tcPr>
            <w:tcW w:w="3192" w:type="dxa"/>
          </w:tcPr>
          <w:p w:rsidR="002C4C69" w:rsidRDefault="002C4C69" w:rsidP="00CA605F">
            <w:r>
              <w:t>Grade</w:t>
            </w:r>
          </w:p>
        </w:tc>
        <w:tc>
          <w:tcPr>
            <w:tcW w:w="3192" w:type="dxa"/>
          </w:tcPr>
          <w:p w:rsidR="002C4C69" w:rsidRDefault="002C4C69" w:rsidP="00CA605F">
            <w:r>
              <w:t>Test</w:t>
            </w:r>
          </w:p>
        </w:tc>
        <w:tc>
          <w:tcPr>
            <w:tcW w:w="3192" w:type="dxa"/>
          </w:tcPr>
          <w:p w:rsidR="002C4C69" w:rsidRDefault="002C4C69" w:rsidP="00CA605F">
            <w:r>
              <w:t>Notes/Impact</w:t>
            </w:r>
          </w:p>
        </w:tc>
      </w:tr>
      <w:tr w:rsidR="002C4C69" w:rsidTr="002C4C69">
        <w:tc>
          <w:tcPr>
            <w:tcW w:w="3192" w:type="dxa"/>
          </w:tcPr>
          <w:p w:rsidR="002C4C69" w:rsidRDefault="002C4C69" w:rsidP="00CA605F">
            <w:r>
              <w:t>D-F</w:t>
            </w:r>
          </w:p>
        </w:tc>
        <w:tc>
          <w:tcPr>
            <w:tcW w:w="3192" w:type="dxa"/>
          </w:tcPr>
          <w:p w:rsidR="002C4C69" w:rsidRDefault="002C4C69" w:rsidP="00CA605F">
            <w:r>
              <w:t>on Make fewer HTTP requests</w:t>
            </w:r>
          </w:p>
        </w:tc>
        <w:tc>
          <w:tcPr>
            <w:tcW w:w="3192" w:type="dxa"/>
          </w:tcPr>
          <w:p w:rsidR="002C4C69" w:rsidRDefault="002C4C69" w:rsidP="00CA605F">
            <w:r>
              <w:t>SC had better score</w:t>
            </w:r>
          </w:p>
        </w:tc>
      </w:tr>
      <w:tr w:rsidR="002C4C69" w:rsidTr="002C4C69">
        <w:tc>
          <w:tcPr>
            <w:tcW w:w="3192" w:type="dxa"/>
          </w:tcPr>
          <w:p w:rsidR="002C4C69" w:rsidRDefault="002C4C69" w:rsidP="00CA605F">
            <w:r>
              <w:t>F</w:t>
            </w:r>
          </w:p>
        </w:tc>
        <w:tc>
          <w:tcPr>
            <w:tcW w:w="3192" w:type="dxa"/>
          </w:tcPr>
          <w:p w:rsidR="002C4C69" w:rsidRDefault="002C4C69" w:rsidP="00CA605F">
            <w:r>
              <w:t>Use a Content Delivery Network (CDN)</w:t>
            </w:r>
          </w:p>
        </w:tc>
        <w:tc>
          <w:tcPr>
            <w:tcW w:w="3192" w:type="dxa"/>
          </w:tcPr>
          <w:p w:rsidR="002C4C69" w:rsidRDefault="002C4C69" w:rsidP="00CA605F">
            <w:r>
              <w:t>Both Sites</w:t>
            </w:r>
          </w:p>
        </w:tc>
      </w:tr>
      <w:tr w:rsidR="002C4C69" w:rsidTr="002C4C69">
        <w:tc>
          <w:tcPr>
            <w:tcW w:w="3192" w:type="dxa"/>
          </w:tcPr>
          <w:p w:rsidR="002C4C69" w:rsidRDefault="002C4C69" w:rsidP="00CA605F">
            <w:r>
              <w:t>F</w:t>
            </w:r>
          </w:p>
        </w:tc>
        <w:tc>
          <w:tcPr>
            <w:tcW w:w="3192" w:type="dxa"/>
          </w:tcPr>
          <w:p w:rsidR="002C4C69" w:rsidRDefault="002C4C69" w:rsidP="00CA605F">
            <w:r>
              <w:t>Add Expires headers</w:t>
            </w:r>
          </w:p>
        </w:tc>
        <w:tc>
          <w:tcPr>
            <w:tcW w:w="3192" w:type="dxa"/>
          </w:tcPr>
          <w:p w:rsidR="002C4C69" w:rsidRDefault="002C4C69" w:rsidP="00CA605F">
            <w:r>
              <w:t>Both Sites</w:t>
            </w:r>
          </w:p>
        </w:tc>
      </w:tr>
      <w:tr w:rsidR="002C4C69" w:rsidTr="002C4C69">
        <w:tc>
          <w:tcPr>
            <w:tcW w:w="3192" w:type="dxa"/>
          </w:tcPr>
          <w:p w:rsidR="002C4C69" w:rsidRDefault="002C4C69" w:rsidP="00CA605F">
            <w:r>
              <w:t>C-D</w:t>
            </w:r>
          </w:p>
        </w:tc>
        <w:tc>
          <w:tcPr>
            <w:tcW w:w="3192" w:type="dxa"/>
          </w:tcPr>
          <w:p w:rsidR="002C4C69" w:rsidRDefault="002C4C69" w:rsidP="002C4C69">
            <w:r>
              <w:t xml:space="preserve">Compress components with </w:t>
            </w:r>
            <w:proofErr w:type="spellStart"/>
            <w:r>
              <w:t>gzip</w:t>
            </w:r>
            <w:proofErr w:type="spellEnd"/>
          </w:p>
          <w:p w:rsidR="002C4C69" w:rsidRDefault="002C4C69" w:rsidP="00CA605F"/>
        </w:tc>
        <w:tc>
          <w:tcPr>
            <w:tcW w:w="3192" w:type="dxa"/>
          </w:tcPr>
          <w:p w:rsidR="002C4C69" w:rsidRDefault="002C4C69" w:rsidP="002C4C69">
            <w:r>
              <w:t>M/V had better score</w:t>
            </w:r>
          </w:p>
        </w:tc>
      </w:tr>
      <w:tr w:rsidR="002C4C69" w:rsidTr="002C4C69">
        <w:tc>
          <w:tcPr>
            <w:tcW w:w="3192" w:type="dxa"/>
          </w:tcPr>
          <w:p w:rsidR="002C4C69" w:rsidRDefault="002C4C69" w:rsidP="00CA605F">
            <w:r>
              <w:t>C-F</w:t>
            </w:r>
          </w:p>
        </w:tc>
        <w:tc>
          <w:tcPr>
            <w:tcW w:w="3192" w:type="dxa"/>
          </w:tcPr>
          <w:p w:rsidR="002C4C69" w:rsidRDefault="002C4C69" w:rsidP="002C4C69">
            <w:r>
              <w:t>Put JavaScript at bottom</w:t>
            </w:r>
          </w:p>
        </w:tc>
        <w:tc>
          <w:tcPr>
            <w:tcW w:w="3192" w:type="dxa"/>
          </w:tcPr>
          <w:p w:rsidR="002C4C69" w:rsidRDefault="005D0366" w:rsidP="00CA605F">
            <w:r>
              <w:t>SC had better score</w:t>
            </w:r>
          </w:p>
        </w:tc>
      </w:tr>
      <w:tr w:rsidR="002C4C69" w:rsidTr="002C4C69">
        <w:tc>
          <w:tcPr>
            <w:tcW w:w="3192" w:type="dxa"/>
          </w:tcPr>
          <w:p w:rsidR="002C4C69" w:rsidRDefault="002C4C69" w:rsidP="00CA605F">
            <w:r>
              <w:t>F</w:t>
            </w:r>
          </w:p>
        </w:tc>
        <w:tc>
          <w:tcPr>
            <w:tcW w:w="3192" w:type="dxa"/>
          </w:tcPr>
          <w:p w:rsidR="002C4C69" w:rsidRDefault="002C4C69" w:rsidP="002C4C69">
            <w:r>
              <w:t>Reduce DNS lookups</w:t>
            </w:r>
          </w:p>
        </w:tc>
        <w:tc>
          <w:tcPr>
            <w:tcW w:w="3192" w:type="dxa"/>
          </w:tcPr>
          <w:p w:rsidR="002C4C69" w:rsidRDefault="005D0366" w:rsidP="00CA605F">
            <w:r>
              <w:t>Applies to M/V only</w:t>
            </w:r>
          </w:p>
        </w:tc>
      </w:tr>
      <w:tr w:rsidR="002C4C69" w:rsidTr="002C4C69">
        <w:tc>
          <w:tcPr>
            <w:tcW w:w="3192" w:type="dxa"/>
          </w:tcPr>
          <w:p w:rsidR="002C4C69" w:rsidRDefault="002C4C69" w:rsidP="00CA605F">
            <w:r>
              <w:t xml:space="preserve">F </w:t>
            </w:r>
          </w:p>
        </w:tc>
        <w:tc>
          <w:tcPr>
            <w:tcW w:w="3192" w:type="dxa"/>
          </w:tcPr>
          <w:p w:rsidR="002C4C69" w:rsidRDefault="002C4C69" w:rsidP="002C4C69">
            <w:r>
              <w:t>Configure entity tags</w:t>
            </w:r>
          </w:p>
        </w:tc>
        <w:tc>
          <w:tcPr>
            <w:tcW w:w="3192" w:type="dxa"/>
          </w:tcPr>
          <w:p w:rsidR="002C4C69" w:rsidRDefault="005D0366" w:rsidP="00CA605F">
            <w:r>
              <w:t>Both Sites</w:t>
            </w:r>
          </w:p>
        </w:tc>
      </w:tr>
      <w:tr w:rsidR="00EE09DE" w:rsidTr="002C4C69">
        <w:tc>
          <w:tcPr>
            <w:tcW w:w="3192" w:type="dxa"/>
          </w:tcPr>
          <w:p w:rsidR="00EE09DE" w:rsidRDefault="00EE09DE" w:rsidP="00CA605F">
            <w:r>
              <w:t>F</w:t>
            </w:r>
          </w:p>
        </w:tc>
        <w:tc>
          <w:tcPr>
            <w:tcW w:w="3192" w:type="dxa"/>
          </w:tcPr>
          <w:p w:rsidR="00EE09DE" w:rsidRDefault="00EE09DE" w:rsidP="002C4C69">
            <w:r>
              <w:t>Use Cookie Free Domain</w:t>
            </w:r>
          </w:p>
        </w:tc>
        <w:tc>
          <w:tcPr>
            <w:tcW w:w="3192" w:type="dxa"/>
          </w:tcPr>
          <w:p w:rsidR="00EE09DE" w:rsidRDefault="00EE09DE" w:rsidP="00CA605F">
            <w:r>
              <w:t>Applies to M/V only</w:t>
            </w:r>
          </w:p>
        </w:tc>
      </w:tr>
    </w:tbl>
    <w:p w:rsidR="002C4C69" w:rsidRDefault="002C4C69" w:rsidP="00CA605F"/>
    <w:p w:rsidR="00CA605F" w:rsidRDefault="00CA605F" w:rsidP="00CA605F">
      <w:r>
        <w:tab/>
      </w:r>
      <w:r w:rsidR="002C4C69">
        <w:tab/>
      </w:r>
      <w:r w:rsidR="002C4C69">
        <w:tab/>
      </w:r>
    </w:p>
    <w:p w:rsidR="00E62E14" w:rsidRDefault="00E032CD" w:rsidP="00CA605F">
      <w:r>
        <w:t xml:space="preserve">Focusing on </w:t>
      </w:r>
      <w:r w:rsidR="00E62E14">
        <w:t xml:space="preserve">some improvements I looked at the possibility of moving JavaScript at the bottom of the page, and minimizing HTTP requests.  Solutions for improving web site performance are documented here </w:t>
      </w:r>
      <w:hyperlink r:id="rId5" w:history="1">
        <w:r w:rsidR="00E62E14" w:rsidRPr="00D71286">
          <w:rPr>
            <w:rStyle w:val="Hyperlink"/>
          </w:rPr>
          <w:t>http://developer.yahoo.com/performance/rules.html#dns_lookups</w:t>
        </w:r>
      </w:hyperlink>
      <w:r w:rsidR="00E62E14">
        <w:t xml:space="preserve"> .  </w:t>
      </w:r>
    </w:p>
    <w:p w:rsidR="008B4FA0" w:rsidRDefault="008B4FA0" w:rsidP="00CA605F"/>
    <w:p w:rsidR="008B4FA0" w:rsidRDefault="008B4FA0" w:rsidP="00CA605F">
      <w:bookmarkStart w:id="0" w:name="_GoBack"/>
      <w:bookmarkEnd w:id="0"/>
    </w:p>
    <w:p w:rsidR="00CA605F" w:rsidRDefault="00E62E14" w:rsidP="00CA605F">
      <w:r>
        <w:t xml:space="preserve">  </w:t>
      </w:r>
    </w:p>
    <w:p w:rsidR="002C4C69" w:rsidRDefault="00CA605F" w:rsidP="00E5284F">
      <w:r>
        <w:tab/>
      </w:r>
      <w:r>
        <w:tab/>
      </w:r>
    </w:p>
    <w:p w:rsidR="00CA605F" w:rsidRPr="000E6641" w:rsidRDefault="002C4C69" w:rsidP="00E5284F">
      <w:r>
        <w:tab/>
      </w:r>
      <w:r>
        <w:tab/>
      </w:r>
      <w:r>
        <w:tab/>
      </w:r>
      <w:r w:rsidR="00CA605F">
        <w:tab/>
      </w:r>
      <w:r w:rsidR="00CA605F">
        <w:tab/>
      </w:r>
    </w:p>
    <w:sectPr w:rsidR="00CA605F" w:rsidRPr="000E66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E22"/>
    <w:rsid w:val="0006635E"/>
    <w:rsid w:val="000E6641"/>
    <w:rsid w:val="001274E9"/>
    <w:rsid w:val="001B38B3"/>
    <w:rsid w:val="001E092A"/>
    <w:rsid w:val="002C4C69"/>
    <w:rsid w:val="00324C9B"/>
    <w:rsid w:val="005D0366"/>
    <w:rsid w:val="008B4FA0"/>
    <w:rsid w:val="00A47E22"/>
    <w:rsid w:val="00C40A5A"/>
    <w:rsid w:val="00CA605F"/>
    <w:rsid w:val="00D86270"/>
    <w:rsid w:val="00E032CD"/>
    <w:rsid w:val="00E5284F"/>
    <w:rsid w:val="00E62E14"/>
    <w:rsid w:val="00EE09DE"/>
    <w:rsid w:val="00F33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5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2E1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A5A"/>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A60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E62E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eveloper.yahoo.com/performance/rules.html#dns_looku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21B22942.dotm</Template>
  <TotalTime>436</TotalTime>
  <Pages>1</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Illinois State University</Company>
  <LinksUpToDate>false</LinksUpToDate>
  <CharactersWithSpaces>2165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Burke, Kevin</dc:creator>
  <cp:lastModifiedBy>Burke, Kevin</cp:lastModifiedBy>
  <cp:revision>3</cp:revision>
  <dcterms:created xsi:type="dcterms:W3CDTF">2012-08-22T15:11:00Z</dcterms:created>
  <dcterms:modified xsi:type="dcterms:W3CDTF">2012-08-22T22:27:00Z</dcterms:modified>
</cp:coreProperties>
</file>