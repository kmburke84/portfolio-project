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641" w:rsidRPr="00661EA0" w:rsidRDefault="006E49D1" w:rsidP="000E6641">
      <w:pPr>
        <w:rPr>
          <w:b/>
          <w:i/>
        </w:rPr>
      </w:pPr>
      <w:r w:rsidRPr="00661EA0">
        <w:rPr>
          <w:b/>
          <w:i/>
        </w:rPr>
        <w:t>Service Catalog</w:t>
      </w:r>
    </w:p>
    <w:p w:rsidR="006E49D1" w:rsidRDefault="006E49D1" w:rsidP="000E6641"/>
    <w:p w:rsidR="006E49D1" w:rsidRDefault="006E49D1" w:rsidP="000E6641">
      <w:r>
        <w:tab/>
      </w:r>
      <w:r w:rsidRPr="00661EA0">
        <w:rPr>
          <w:i/>
        </w:rPr>
        <w:t>Service Employee</w:t>
      </w:r>
      <w:r>
        <w:t xml:space="preserve"> </w:t>
      </w:r>
      <w:r w:rsidR="007C1ED4" w:rsidRPr="00661EA0">
        <w:rPr>
          <w:u w:val="single"/>
        </w:rPr>
        <w:t>may or may not</w:t>
      </w:r>
      <w:r w:rsidR="007C1ED4">
        <w:t xml:space="preserve"> have </w:t>
      </w:r>
      <w:r w:rsidR="007C1ED4" w:rsidRPr="00661EA0">
        <w:rPr>
          <w:u w:val="single"/>
        </w:rPr>
        <w:t>many</w:t>
      </w:r>
      <w:r>
        <w:t xml:space="preserve"> </w:t>
      </w:r>
      <w:r w:rsidRPr="00661EA0">
        <w:rPr>
          <w:i/>
        </w:rPr>
        <w:t>Service Reps</w:t>
      </w:r>
    </w:p>
    <w:p w:rsidR="006E49D1" w:rsidRDefault="006E49D1" w:rsidP="000E6641">
      <w:r>
        <w:tab/>
      </w:r>
      <w:r w:rsidRPr="00661EA0">
        <w:rPr>
          <w:i/>
        </w:rPr>
        <w:t>Service Employee</w:t>
      </w:r>
      <w:r>
        <w:t xml:space="preserve"> </w:t>
      </w:r>
      <w:r w:rsidR="007C1ED4" w:rsidRPr="007C1ED4">
        <w:rPr>
          <w:u w:val="single"/>
        </w:rPr>
        <w:t>may or may not</w:t>
      </w:r>
      <w:r w:rsidR="007C1ED4">
        <w:t xml:space="preserve"> have </w:t>
      </w:r>
      <w:r w:rsidR="007C1ED4" w:rsidRPr="007C1ED4">
        <w:rPr>
          <w:u w:val="single"/>
        </w:rPr>
        <w:t>many</w:t>
      </w:r>
      <w:r>
        <w:t xml:space="preserve"> </w:t>
      </w:r>
      <w:r w:rsidRPr="00661EA0">
        <w:rPr>
          <w:i/>
        </w:rPr>
        <w:t>Service Owners</w:t>
      </w:r>
    </w:p>
    <w:p w:rsidR="006E49D1" w:rsidRDefault="006E49D1" w:rsidP="000E6641">
      <w:r>
        <w:tab/>
      </w:r>
      <w:bookmarkStart w:id="0" w:name="_GoBack"/>
      <w:bookmarkEnd w:id="0"/>
    </w:p>
    <w:p w:rsidR="006E49D1" w:rsidRDefault="006E49D1" w:rsidP="006E49D1">
      <w:pPr>
        <w:ind w:firstLine="720"/>
      </w:pPr>
      <w:r w:rsidRPr="00661EA0">
        <w:rPr>
          <w:i/>
        </w:rPr>
        <w:t>Service Catalog</w:t>
      </w:r>
      <w:r w:rsidR="007C1ED4">
        <w:t xml:space="preserve"> </w:t>
      </w:r>
      <w:r w:rsidR="00414F40">
        <w:rPr>
          <w:u w:val="single"/>
        </w:rPr>
        <w:t>will have one</w:t>
      </w:r>
      <w:r>
        <w:t xml:space="preserve"> </w:t>
      </w:r>
      <w:r w:rsidRPr="00661EA0">
        <w:rPr>
          <w:i/>
        </w:rPr>
        <w:t>Service Owner</w:t>
      </w:r>
    </w:p>
    <w:p w:rsidR="006E49D1" w:rsidRDefault="006E49D1" w:rsidP="000E6641">
      <w:r>
        <w:tab/>
      </w:r>
      <w:r w:rsidRPr="00661EA0">
        <w:rPr>
          <w:i/>
        </w:rPr>
        <w:t>Service Catalog</w:t>
      </w:r>
      <w:r>
        <w:t xml:space="preserve"> </w:t>
      </w:r>
      <w:r w:rsidR="007C1ED4" w:rsidRPr="00661EA0">
        <w:rPr>
          <w:u w:val="single"/>
        </w:rPr>
        <w:t>may or may not</w:t>
      </w:r>
      <w:r w:rsidR="007C1ED4">
        <w:t xml:space="preserve"> have </w:t>
      </w:r>
      <w:r w:rsidR="007C1ED4" w:rsidRPr="00661EA0">
        <w:rPr>
          <w:u w:val="single"/>
        </w:rPr>
        <w:t>many</w:t>
      </w:r>
      <w:r>
        <w:t xml:space="preserve"> </w:t>
      </w:r>
      <w:r w:rsidRPr="00661EA0">
        <w:rPr>
          <w:i/>
        </w:rPr>
        <w:t xml:space="preserve">Service </w:t>
      </w:r>
      <w:r w:rsidR="00662DD6">
        <w:rPr>
          <w:i/>
        </w:rPr>
        <w:t>Reps</w:t>
      </w:r>
    </w:p>
    <w:p w:rsidR="002E646F" w:rsidRDefault="002E646F" w:rsidP="000E6641">
      <w:r>
        <w:tab/>
      </w:r>
      <w:r w:rsidRPr="00661EA0">
        <w:rPr>
          <w:i/>
        </w:rPr>
        <w:t>Service Catalog</w:t>
      </w:r>
      <w:r>
        <w:t xml:space="preserve"> </w:t>
      </w:r>
      <w:r w:rsidR="007C1ED4" w:rsidRPr="00661EA0">
        <w:rPr>
          <w:u w:val="single"/>
        </w:rPr>
        <w:t>may or may not</w:t>
      </w:r>
      <w:r w:rsidR="007C1ED4">
        <w:t xml:space="preserve"> have </w:t>
      </w:r>
      <w:r w:rsidR="007C1ED4" w:rsidRPr="00661EA0">
        <w:rPr>
          <w:u w:val="single"/>
        </w:rPr>
        <w:t>many</w:t>
      </w:r>
      <w:r>
        <w:t xml:space="preserve"> </w:t>
      </w:r>
      <w:r w:rsidRPr="00661EA0">
        <w:rPr>
          <w:i/>
        </w:rPr>
        <w:t xml:space="preserve">Service </w:t>
      </w:r>
      <w:proofErr w:type="spellStart"/>
      <w:r w:rsidRPr="00661EA0">
        <w:rPr>
          <w:i/>
        </w:rPr>
        <w:t>Cust</w:t>
      </w:r>
      <w:proofErr w:type="spellEnd"/>
      <w:r w:rsidRPr="00661EA0">
        <w:rPr>
          <w:i/>
        </w:rPr>
        <w:t xml:space="preserve"> </w:t>
      </w:r>
      <w:proofErr w:type="spellStart"/>
      <w:r w:rsidRPr="00661EA0">
        <w:rPr>
          <w:i/>
        </w:rPr>
        <w:t>Seg</w:t>
      </w:r>
      <w:proofErr w:type="spellEnd"/>
      <w:r w:rsidRPr="00661EA0">
        <w:rPr>
          <w:i/>
        </w:rPr>
        <w:t xml:space="preserve"> </w:t>
      </w:r>
      <w:proofErr w:type="spellStart"/>
      <w:r w:rsidRPr="00661EA0">
        <w:rPr>
          <w:i/>
        </w:rPr>
        <w:t>Prvd</w:t>
      </w:r>
      <w:proofErr w:type="spellEnd"/>
    </w:p>
    <w:p w:rsidR="006E49D1" w:rsidRDefault="006E49D1" w:rsidP="000E6641"/>
    <w:p w:rsidR="006E49D1" w:rsidRDefault="006E49D1" w:rsidP="000E6641">
      <w:r>
        <w:tab/>
      </w:r>
      <w:r w:rsidRPr="00661EA0">
        <w:rPr>
          <w:i/>
        </w:rPr>
        <w:t>Service Rep</w:t>
      </w:r>
      <w:r>
        <w:t xml:space="preserve"> </w:t>
      </w:r>
      <w:r w:rsidR="007C1ED4">
        <w:rPr>
          <w:u w:val="single"/>
        </w:rPr>
        <w:t>will have one</w:t>
      </w:r>
      <w:r>
        <w:t xml:space="preserve"> </w:t>
      </w:r>
      <w:r w:rsidRPr="00661EA0">
        <w:rPr>
          <w:i/>
        </w:rPr>
        <w:t>Service Employee</w:t>
      </w:r>
    </w:p>
    <w:p w:rsidR="00EA05B1" w:rsidRDefault="006E49D1" w:rsidP="000E6641">
      <w:r>
        <w:tab/>
      </w:r>
      <w:r w:rsidR="00EA05B1" w:rsidRPr="00661EA0">
        <w:rPr>
          <w:i/>
        </w:rPr>
        <w:t>Service Rep</w:t>
      </w:r>
      <w:r w:rsidR="00EA05B1">
        <w:t xml:space="preserve"> </w:t>
      </w:r>
      <w:r w:rsidR="007C1ED4">
        <w:rPr>
          <w:u w:val="single"/>
        </w:rPr>
        <w:t>will have one</w:t>
      </w:r>
      <w:r w:rsidR="00EA05B1">
        <w:t xml:space="preserve"> </w:t>
      </w:r>
      <w:r w:rsidR="00EA05B1" w:rsidRPr="00661EA0">
        <w:rPr>
          <w:i/>
        </w:rPr>
        <w:t>Service Catalog</w:t>
      </w:r>
    </w:p>
    <w:p w:rsidR="00EA05B1" w:rsidRDefault="00EA05B1" w:rsidP="000E6641"/>
    <w:p w:rsidR="00EA05B1" w:rsidRDefault="00EA05B1" w:rsidP="000E6641">
      <w:r>
        <w:tab/>
      </w:r>
      <w:r w:rsidRPr="00661EA0">
        <w:rPr>
          <w:i/>
        </w:rPr>
        <w:t>Service Owner</w:t>
      </w:r>
      <w:r>
        <w:t xml:space="preserve"> </w:t>
      </w:r>
      <w:r w:rsidR="007C1ED4">
        <w:rPr>
          <w:u w:val="single"/>
        </w:rPr>
        <w:t>will have one</w:t>
      </w:r>
      <w:r>
        <w:t xml:space="preserve"> </w:t>
      </w:r>
      <w:r w:rsidRPr="00661EA0">
        <w:rPr>
          <w:i/>
        </w:rPr>
        <w:t>Service Catalog</w:t>
      </w:r>
    </w:p>
    <w:p w:rsidR="00EA05B1" w:rsidRDefault="00EA05B1" w:rsidP="000E6641">
      <w:r>
        <w:tab/>
      </w:r>
      <w:r w:rsidRPr="00661EA0">
        <w:rPr>
          <w:i/>
        </w:rPr>
        <w:t>Service Owner</w:t>
      </w:r>
      <w:r>
        <w:t xml:space="preserve"> </w:t>
      </w:r>
      <w:r w:rsidR="007C1ED4">
        <w:rPr>
          <w:u w:val="single"/>
        </w:rPr>
        <w:t>will have one</w:t>
      </w:r>
      <w:r>
        <w:t xml:space="preserve"> </w:t>
      </w:r>
      <w:r w:rsidRPr="00661EA0">
        <w:rPr>
          <w:i/>
        </w:rPr>
        <w:t>Service Employee</w:t>
      </w:r>
      <w:r>
        <w:t xml:space="preserve"> </w:t>
      </w:r>
      <w:r>
        <w:tab/>
      </w:r>
    </w:p>
    <w:p w:rsidR="00EA05B1" w:rsidRDefault="00EA05B1" w:rsidP="000E6641">
      <w:r>
        <w:tab/>
      </w:r>
    </w:p>
    <w:p w:rsidR="002E646F" w:rsidRDefault="002E646F" w:rsidP="00EA05B1">
      <w:pPr>
        <w:ind w:firstLine="720"/>
      </w:pPr>
      <w:r w:rsidRPr="00661EA0">
        <w:rPr>
          <w:i/>
        </w:rPr>
        <w:t xml:space="preserve">Service </w:t>
      </w:r>
      <w:proofErr w:type="spellStart"/>
      <w:r w:rsidRPr="00661EA0">
        <w:rPr>
          <w:i/>
        </w:rPr>
        <w:t>Cust</w:t>
      </w:r>
      <w:proofErr w:type="spellEnd"/>
      <w:r w:rsidRPr="00661EA0">
        <w:rPr>
          <w:i/>
        </w:rPr>
        <w:t xml:space="preserve"> </w:t>
      </w:r>
      <w:proofErr w:type="spellStart"/>
      <w:r w:rsidRPr="00661EA0">
        <w:rPr>
          <w:i/>
        </w:rPr>
        <w:t>Seg</w:t>
      </w:r>
      <w:proofErr w:type="spellEnd"/>
      <w:r w:rsidRPr="00661EA0">
        <w:rPr>
          <w:i/>
        </w:rPr>
        <w:t xml:space="preserve"> </w:t>
      </w:r>
      <w:proofErr w:type="spellStart"/>
      <w:r w:rsidRPr="00661EA0">
        <w:rPr>
          <w:i/>
        </w:rPr>
        <w:t>Prvd</w:t>
      </w:r>
      <w:proofErr w:type="spellEnd"/>
      <w:r>
        <w:t xml:space="preserve"> </w:t>
      </w:r>
      <w:r w:rsidR="007C1ED4">
        <w:rPr>
          <w:u w:val="single"/>
        </w:rPr>
        <w:t>will have one</w:t>
      </w:r>
      <w:r>
        <w:t xml:space="preserve"> </w:t>
      </w:r>
      <w:r w:rsidR="00661EA0" w:rsidRPr="00661EA0">
        <w:rPr>
          <w:i/>
        </w:rPr>
        <w:t>S</w:t>
      </w:r>
      <w:r w:rsidRPr="00661EA0">
        <w:rPr>
          <w:i/>
        </w:rPr>
        <w:t xml:space="preserve">ervice </w:t>
      </w:r>
      <w:r w:rsidR="00661EA0" w:rsidRPr="00661EA0">
        <w:rPr>
          <w:i/>
        </w:rPr>
        <w:t>C</w:t>
      </w:r>
      <w:r w:rsidRPr="00661EA0">
        <w:rPr>
          <w:i/>
        </w:rPr>
        <w:t>atalog</w:t>
      </w:r>
    </w:p>
    <w:p w:rsidR="009D0486" w:rsidRDefault="009D0486" w:rsidP="00EA05B1">
      <w:pPr>
        <w:ind w:firstLine="720"/>
      </w:pPr>
    </w:p>
    <w:p w:rsidR="006E49D1" w:rsidRDefault="006E49D1" w:rsidP="000E6641">
      <w:r>
        <w:tab/>
      </w:r>
      <w:r w:rsidR="00520DA2">
        <w:t>-----------------------------------------------------------------------------------</w:t>
      </w:r>
    </w:p>
    <w:p w:rsidR="00520DA2" w:rsidRDefault="00520DA2" w:rsidP="000E6641"/>
    <w:p w:rsidR="00520DA2" w:rsidRDefault="00520DA2" w:rsidP="000E6641">
      <w:r>
        <w:tab/>
        <w:t>Service Employee or Service Catalog could be a starting page</w:t>
      </w:r>
    </w:p>
    <w:p w:rsidR="00520DA2" w:rsidRPr="000E6641" w:rsidRDefault="00520DA2" w:rsidP="000E6641">
      <w:r>
        <w:tab/>
      </w:r>
    </w:p>
    <w:sectPr w:rsidR="00520DA2" w:rsidRPr="000E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9D1"/>
    <w:rsid w:val="0006635E"/>
    <w:rsid w:val="000E6641"/>
    <w:rsid w:val="001274E9"/>
    <w:rsid w:val="001B38B3"/>
    <w:rsid w:val="001E092A"/>
    <w:rsid w:val="002153CB"/>
    <w:rsid w:val="002E646F"/>
    <w:rsid w:val="00414F40"/>
    <w:rsid w:val="00520DA2"/>
    <w:rsid w:val="00661EA0"/>
    <w:rsid w:val="00662DD6"/>
    <w:rsid w:val="006E49D1"/>
    <w:rsid w:val="007C1ED4"/>
    <w:rsid w:val="009D0486"/>
    <w:rsid w:val="00C40A5A"/>
    <w:rsid w:val="00D86270"/>
    <w:rsid w:val="00EA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5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5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3775518A.dotm</Template>
  <TotalTime>307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Burke, Kevin</dc:creator>
  <cp:lastModifiedBy>Burke, Kevin</cp:lastModifiedBy>
  <cp:revision>7</cp:revision>
  <cp:lastPrinted>2013-03-11T18:06:00Z</cp:lastPrinted>
  <dcterms:created xsi:type="dcterms:W3CDTF">2013-03-11T16:34:00Z</dcterms:created>
  <dcterms:modified xsi:type="dcterms:W3CDTF">2013-03-11T21:41:00Z</dcterms:modified>
</cp:coreProperties>
</file>