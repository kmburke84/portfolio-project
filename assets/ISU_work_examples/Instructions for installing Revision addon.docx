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641" w:rsidRPr="008319E0" w:rsidRDefault="009A36F8" w:rsidP="009A36F8">
      <w:pPr>
        <w:jc w:val="center"/>
        <w:rPr>
          <w:b/>
        </w:rPr>
      </w:pPr>
      <w:r w:rsidRPr="008319E0">
        <w:rPr>
          <w:b/>
        </w:rPr>
        <w:t xml:space="preserve">Instructions for installing </w:t>
      </w:r>
      <w:r w:rsidR="006317EA" w:rsidRPr="008319E0">
        <w:rPr>
          <w:b/>
        </w:rPr>
        <w:t xml:space="preserve">Revision </w:t>
      </w:r>
      <w:proofErr w:type="spellStart"/>
      <w:r w:rsidR="006317EA" w:rsidRPr="008319E0">
        <w:rPr>
          <w:b/>
        </w:rPr>
        <w:t>addon</w:t>
      </w:r>
      <w:proofErr w:type="spellEnd"/>
    </w:p>
    <w:p w:rsidR="006317EA" w:rsidRDefault="006317EA" w:rsidP="006317EA"/>
    <w:p w:rsidR="006317EA" w:rsidRDefault="006317EA" w:rsidP="006317EA">
      <w:proofErr w:type="spellStart"/>
      <w:r>
        <w:t>Addons</w:t>
      </w:r>
      <w:proofErr w:type="spellEnd"/>
      <w:r>
        <w:t xml:space="preserve"> needed and enabled:</w:t>
      </w:r>
    </w:p>
    <w:p w:rsidR="006317EA" w:rsidRDefault="006317EA" w:rsidP="006317EA">
      <w:r>
        <w:tab/>
        <w:t>Token</w:t>
      </w:r>
    </w:p>
    <w:p w:rsidR="006317EA" w:rsidRDefault="006317EA" w:rsidP="006317EA">
      <w:r>
        <w:tab/>
        <w:t>Rules</w:t>
      </w:r>
    </w:p>
    <w:p w:rsidR="006317EA" w:rsidRDefault="006317EA" w:rsidP="006317EA">
      <w:r>
        <w:tab/>
        <w:t>Workflow</w:t>
      </w:r>
    </w:p>
    <w:p w:rsidR="006317EA" w:rsidRDefault="006317EA" w:rsidP="006317EA">
      <w:r>
        <w:tab/>
        <w:t>Entity</w:t>
      </w:r>
    </w:p>
    <w:p w:rsidR="006317EA" w:rsidRDefault="006317EA" w:rsidP="006317EA">
      <w:r>
        <w:tab/>
        <w:t>Content Access</w:t>
      </w:r>
    </w:p>
    <w:p w:rsidR="006317EA" w:rsidRDefault="006317EA" w:rsidP="006317EA">
      <w:r>
        <w:tab/>
        <w:t>Content Approval</w:t>
      </w:r>
    </w:p>
    <w:p w:rsidR="006317EA" w:rsidRDefault="006317EA" w:rsidP="006317EA">
      <w:r>
        <w:tab/>
      </w:r>
      <w:proofErr w:type="spellStart"/>
      <w:r>
        <w:t>Revision_all</w:t>
      </w:r>
      <w:proofErr w:type="spellEnd"/>
    </w:p>
    <w:p w:rsidR="006317EA" w:rsidRDefault="006317EA" w:rsidP="006317EA">
      <w:r>
        <w:tab/>
      </w:r>
      <w:proofErr w:type="spellStart"/>
      <w:r>
        <w:t>Revisioning</w:t>
      </w:r>
      <w:proofErr w:type="spellEnd"/>
    </w:p>
    <w:p w:rsidR="00B26478" w:rsidRDefault="00B26478" w:rsidP="006317EA"/>
    <w:p w:rsidR="00B26478" w:rsidRDefault="00B26478" w:rsidP="006317EA"/>
    <w:p w:rsidR="00D54655" w:rsidRDefault="00D54655" w:rsidP="006317EA"/>
    <w:tbl>
      <w:tblPr>
        <w:tblStyle w:val="TableGrid"/>
        <w:tblpPr w:leftFromText="180" w:rightFromText="180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1637"/>
        <w:gridCol w:w="3354"/>
      </w:tblGrid>
      <w:tr w:rsidR="00CA6836" w:rsidTr="00B40D49">
        <w:tc>
          <w:tcPr>
            <w:tcW w:w="1637" w:type="dxa"/>
          </w:tcPr>
          <w:p w:rsidR="00CA6836" w:rsidRDefault="00CA6836" w:rsidP="00CA6836">
            <w:r>
              <w:t>Access Control</w:t>
            </w:r>
          </w:p>
        </w:tc>
        <w:tc>
          <w:tcPr>
            <w:tcW w:w="3354" w:type="dxa"/>
          </w:tcPr>
          <w:p w:rsidR="00CA6836" w:rsidRDefault="00CA6836" w:rsidP="00CA6836"/>
        </w:tc>
      </w:tr>
      <w:tr w:rsidR="00CA6836" w:rsidTr="00B40D49">
        <w:tc>
          <w:tcPr>
            <w:tcW w:w="1637" w:type="dxa"/>
          </w:tcPr>
          <w:p w:rsidR="00CA6836" w:rsidRDefault="00CA6836" w:rsidP="00CA6836">
            <w:r>
              <w:t>On</w:t>
            </w:r>
          </w:p>
        </w:tc>
        <w:tc>
          <w:tcPr>
            <w:tcW w:w="3354" w:type="dxa"/>
          </w:tcPr>
          <w:p w:rsidR="00CA6836" w:rsidRDefault="00CA6836" w:rsidP="00CA6836">
            <w:r>
              <w:t>Content Access</w:t>
            </w:r>
          </w:p>
        </w:tc>
      </w:tr>
      <w:tr w:rsidR="00CA6836" w:rsidTr="00B40D49">
        <w:tc>
          <w:tcPr>
            <w:tcW w:w="1637" w:type="dxa"/>
          </w:tcPr>
          <w:p w:rsidR="00CA6836" w:rsidRDefault="00CA6836" w:rsidP="00CA6836">
            <w:r>
              <w:t>Off</w:t>
            </w:r>
          </w:p>
        </w:tc>
        <w:tc>
          <w:tcPr>
            <w:tcW w:w="3354" w:type="dxa"/>
          </w:tcPr>
          <w:p w:rsidR="00CA6836" w:rsidRDefault="00CA6836" w:rsidP="00CA6836">
            <w:r>
              <w:t>Content Access Rules Integrations</w:t>
            </w:r>
          </w:p>
        </w:tc>
      </w:tr>
      <w:tr w:rsidR="00CA6836" w:rsidTr="00B40D49">
        <w:tc>
          <w:tcPr>
            <w:tcW w:w="1637" w:type="dxa"/>
          </w:tcPr>
          <w:p w:rsidR="00CA6836" w:rsidRDefault="00CA6836" w:rsidP="00CA6836">
            <w:r>
              <w:t>Off</w:t>
            </w:r>
          </w:p>
        </w:tc>
        <w:tc>
          <w:tcPr>
            <w:tcW w:w="3354" w:type="dxa"/>
          </w:tcPr>
          <w:p w:rsidR="00CA6836" w:rsidRDefault="00CA6836" w:rsidP="00CA6836">
            <w:r>
              <w:t>Menu Per Role</w:t>
            </w:r>
          </w:p>
        </w:tc>
      </w:tr>
    </w:tbl>
    <w:p w:rsidR="00B40D49" w:rsidRDefault="006317EA" w:rsidP="006317EA">
      <w:r>
        <w:tab/>
      </w:r>
    </w:p>
    <w:p w:rsidR="00B40D49" w:rsidRPr="00B40D49" w:rsidRDefault="00B40D49" w:rsidP="00B40D49"/>
    <w:p w:rsidR="00B40D49" w:rsidRPr="00B40D49" w:rsidRDefault="00B40D49" w:rsidP="00B40D49"/>
    <w:p w:rsidR="00B40D49" w:rsidRDefault="00B40D49" w:rsidP="00B40D49"/>
    <w:p w:rsidR="00D64BEE" w:rsidRPr="00B40D49" w:rsidRDefault="00D64BEE" w:rsidP="00B40D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2380"/>
      </w:tblGrid>
      <w:tr w:rsidR="00D64BEE" w:rsidTr="00D64BEE">
        <w:tc>
          <w:tcPr>
            <w:tcW w:w="839" w:type="dxa"/>
          </w:tcPr>
          <w:p w:rsidR="00D64BEE" w:rsidRDefault="00D64BEE" w:rsidP="00B40D49">
            <w:r>
              <w:t>Fields</w:t>
            </w:r>
          </w:p>
        </w:tc>
        <w:tc>
          <w:tcPr>
            <w:tcW w:w="2380" w:type="dxa"/>
          </w:tcPr>
          <w:p w:rsidR="00D64BEE" w:rsidRDefault="00D64BEE" w:rsidP="00B40D49"/>
        </w:tc>
      </w:tr>
      <w:tr w:rsidR="00D64BEE" w:rsidTr="00D64BEE">
        <w:tc>
          <w:tcPr>
            <w:tcW w:w="839" w:type="dxa"/>
          </w:tcPr>
          <w:p w:rsidR="00D64BEE" w:rsidRDefault="00D64BEE" w:rsidP="00B40D49">
            <w:r>
              <w:t>On</w:t>
            </w:r>
          </w:p>
        </w:tc>
        <w:tc>
          <w:tcPr>
            <w:tcW w:w="2380" w:type="dxa"/>
          </w:tcPr>
          <w:p w:rsidR="00D64BEE" w:rsidRDefault="00D64BEE" w:rsidP="00B40D49">
            <w:r>
              <w:t>Content Approval Field</w:t>
            </w:r>
          </w:p>
        </w:tc>
      </w:tr>
    </w:tbl>
    <w:p w:rsidR="00B40D49" w:rsidRDefault="00B40D49" w:rsidP="00B40D49"/>
    <w:tbl>
      <w:tblPr>
        <w:tblStyle w:val="TableGrid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847"/>
        <w:gridCol w:w="1351"/>
      </w:tblGrid>
      <w:tr w:rsidR="00D64BEE" w:rsidTr="00D64BEE">
        <w:tc>
          <w:tcPr>
            <w:tcW w:w="847" w:type="dxa"/>
          </w:tcPr>
          <w:p w:rsidR="00D64BEE" w:rsidRDefault="00D64BEE" w:rsidP="00D64BEE">
            <w:r>
              <w:t>Other</w:t>
            </w:r>
          </w:p>
        </w:tc>
        <w:tc>
          <w:tcPr>
            <w:tcW w:w="1351" w:type="dxa"/>
          </w:tcPr>
          <w:p w:rsidR="00D64BEE" w:rsidRDefault="00D64BEE" w:rsidP="00D64BEE"/>
        </w:tc>
      </w:tr>
      <w:tr w:rsidR="00D64BEE" w:rsidTr="00D64BEE">
        <w:tc>
          <w:tcPr>
            <w:tcW w:w="847" w:type="dxa"/>
          </w:tcPr>
          <w:p w:rsidR="00D64BEE" w:rsidRDefault="00D64BEE" w:rsidP="00D64BEE">
            <w:r>
              <w:t>On</w:t>
            </w:r>
          </w:p>
        </w:tc>
        <w:tc>
          <w:tcPr>
            <w:tcW w:w="1351" w:type="dxa"/>
          </w:tcPr>
          <w:p w:rsidR="00D64BEE" w:rsidRDefault="00D64BEE" w:rsidP="00D64BEE">
            <w:r>
              <w:t>Revision All</w:t>
            </w:r>
          </w:p>
        </w:tc>
      </w:tr>
      <w:tr w:rsidR="00D64BEE" w:rsidTr="00D64BEE">
        <w:tc>
          <w:tcPr>
            <w:tcW w:w="847" w:type="dxa"/>
          </w:tcPr>
          <w:p w:rsidR="00D64BEE" w:rsidRDefault="00D64BEE" w:rsidP="00D64BEE">
            <w:r>
              <w:t>On</w:t>
            </w:r>
          </w:p>
        </w:tc>
        <w:tc>
          <w:tcPr>
            <w:tcW w:w="1351" w:type="dxa"/>
          </w:tcPr>
          <w:p w:rsidR="00D64BEE" w:rsidRDefault="00D64BEE" w:rsidP="00D64BEE">
            <w:proofErr w:type="spellStart"/>
            <w:r>
              <w:t>Revisioning</w:t>
            </w:r>
            <w:proofErr w:type="spellEnd"/>
          </w:p>
        </w:tc>
      </w:tr>
      <w:tr w:rsidR="00D64BEE" w:rsidTr="00D64BEE">
        <w:tc>
          <w:tcPr>
            <w:tcW w:w="847" w:type="dxa"/>
          </w:tcPr>
          <w:p w:rsidR="00D64BEE" w:rsidRDefault="00D64BEE" w:rsidP="00D64BEE">
            <w:r>
              <w:t>On</w:t>
            </w:r>
          </w:p>
        </w:tc>
        <w:tc>
          <w:tcPr>
            <w:tcW w:w="1351" w:type="dxa"/>
          </w:tcPr>
          <w:p w:rsidR="00D64BEE" w:rsidRDefault="00D64BEE" w:rsidP="00D64BEE">
            <w:r>
              <w:t>Token</w:t>
            </w:r>
          </w:p>
        </w:tc>
      </w:tr>
      <w:tr w:rsidR="00D64BEE" w:rsidTr="00D64BEE">
        <w:tc>
          <w:tcPr>
            <w:tcW w:w="847" w:type="dxa"/>
          </w:tcPr>
          <w:p w:rsidR="00D64BEE" w:rsidRDefault="00D64BEE" w:rsidP="00D64BEE">
            <w:r>
              <w:t>On</w:t>
            </w:r>
          </w:p>
        </w:tc>
        <w:tc>
          <w:tcPr>
            <w:tcW w:w="1351" w:type="dxa"/>
          </w:tcPr>
          <w:p w:rsidR="00D64BEE" w:rsidRDefault="00D64BEE" w:rsidP="00D64BEE">
            <w:r>
              <w:t>Content Approval</w:t>
            </w:r>
          </w:p>
        </w:tc>
      </w:tr>
      <w:tr w:rsidR="00D64BEE" w:rsidTr="00D64BEE">
        <w:tc>
          <w:tcPr>
            <w:tcW w:w="847" w:type="dxa"/>
          </w:tcPr>
          <w:p w:rsidR="00D64BEE" w:rsidRDefault="00D64BEE" w:rsidP="00D64BEE">
            <w:r>
              <w:t>On</w:t>
            </w:r>
          </w:p>
        </w:tc>
        <w:tc>
          <w:tcPr>
            <w:tcW w:w="1351" w:type="dxa"/>
          </w:tcPr>
          <w:p w:rsidR="00D64BEE" w:rsidRDefault="00D64BEE" w:rsidP="00D64BEE">
            <w:r>
              <w:t>Entity API</w:t>
            </w:r>
          </w:p>
        </w:tc>
      </w:tr>
      <w:tr w:rsidR="00D64BEE" w:rsidTr="00D64BEE">
        <w:tc>
          <w:tcPr>
            <w:tcW w:w="847" w:type="dxa"/>
          </w:tcPr>
          <w:p w:rsidR="00D64BEE" w:rsidRDefault="00D64BEE" w:rsidP="00D64BEE">
            <w:r>
              <w:t>On</w:t>
            </w:r>
          </w:p>
        </w:tc>
        <w:tc>
          <w:tcPr>
            <w:tcW w:w="1351" w:type="dxa"/>
          </w:tcPr>
          <w:p w:rsidR="00D64BEE" w:rsidRDefault="00D64BEE" w:rsidP="00D64BEE">
            <w:r>
              <w:t>Entity Tokens</w:t>
            </w:r>
          </w:p>
        </w:tc>
      </w:tr>
    </w:tbl>
    <w:p w:rsidR="006317EA" w:rsidRDefault="006317EA" w:rsidP="00B40D49"/>
    <w:p w:rsidR="00B40D49" w:rsidRDefault="00B40D49" w:rsidP="00B40D49"/>
    <w:p w:rsidR="00B40D49" w:rsidRDefault="00B40D49" w:rsidP="00B40D49"/>
    <w:p w:rsidR="005311B0" w:rsidRDefault="005311B0" w:rsidP="00B40D49"/>
    <w:p w:rsidR="00D64BEE" w:rsidRDefault="00D64BEE" w:rsidP="00B40D49"/>
    <w:tbl>
      <w:tblPr>
        <w:tblStyle w:val="TableGrid"/>
        <w:tblpPr w:leftFromText="180" w:rightFromText="180" w:vertAnchor="text" w:horzAnchor="margin" w:tblpY="1691"/>
        <w:tblW w:w="0" w:type="auto"/>
        <w:tblLook w:val="04A0" w:firstRow="1" w:lastRow="0" w:firstColumn="1" w:lastColumn="0" w:noHBand="0" w:noVBand="1"/>
      </w:tblPr>
      <w:tblGrid>
        <w:gridCol w:w="807"/>
        <w:gridCol w:w="1744"/>
      </w:tblGrid>
      <w:tr w:rsidR="00D64BEE" w:rsidTr="00D64BEE">
        <w:tc>
          <w:tcPr>
            <w:tcW w:w="807" w:type="dxa"/>
          </w:tcPr>
          <w:p w:rsidR="00D64BEE" w:rsidRDefault="00D64BEE" w:rsidP="00D64BEE">
            <w:r>
              <w:t>Rules</w:t>
            </w:r>
          </w:p>
        </w:tc>
        <w:tc>
          <w:tcPr>
            <w:tcW w:w="1744" w:type="dxa"/>
          </w:tcPr>
          <w:p w:rsidR="00D64BEE" w:rsidRDefault="00D64BEE" w:rsidP="00D64BEE"/>
        </w:tc>
      </w:tr>
      <w:tr w:rsidR="00D64BEE" w:rsidTr="00D64BEE">
        <w:tc>
          <w:tcPr>
            <w:tcW w:w="807" w:type="dxa"/>
          </w:tcPr>
          <w:p w:rsidR="00D64BEE" w:rsidRDefault="00D64BEE" w:rsidP="00D64BEE">
            <w:r>
              <w:t>On</w:t>
            </w:r>
          </w:p>
        </w:tc>
        <w:tc>
          <w:tcPr>
            <w:tcW w:w="1744" w:type="dxa"/>
          </w:tcPr>
          <w:p w:rsidR="00D64BEE" w:rsidRDefault="00D64BEE" w:rsidP="00D64BEE">
            <w:r>
              <w:t>Rules</w:t>
            </w:r>
          </w:p>
        </w:tc>
      </w:tr>
      <w:tr w:rsidR="00D64BEE" w:rsidTr="00D64BEE">
        <w:tc>
          <w:tcPr>
            <w:tcW w:w="807" w:type="dxa"/>
          </w:tcPr>
          <w:p w:rsidR="00D64BEE" w:rsidRDefault="00D64BEE" w:rsidP="00D64BEE">
            <w:r>
              <w:t>Off</w:t>
            </w:r>
          </w:p>
        </w:tc>
        <w:tc>
          <w:tcPr>
            <w:tcW w:w="1744" w:type="dxa"/>
          </w:tcPr>
          <w:p w:rsidR="00D64BEE" w:rsidRDefault="00D64BEE" w:rsidP="00D64BEE">
            <w:r>
              <w:t>Rules Scheduler</w:t>
            </w:r>
          </w:p>
        </w:tc>
      </w:tr>
      <w:tr w:rsidR="00D64BEE" w:rsidTr="00D64BEE">
        <w:tc>
          <w:tcPr>
            <w:tcW w:w="807" w:type="dxa"/>
          </w:tcPr>
          <w:p w:rsidR="00D64BEE" w:rsidRDefault="00D64BEE" w:rsidP="00D64BEE">
            <w:r>
              <w:t>On</w:t>
            </w:r>
          </w:p>
        </w:tc>
        <w:tc>
          <w:tcPr>
            <w:tcW w:w="1744" w:type="dxa"/>
          </w:tcPr>
          <w:p w:rsidR="00D64BEE" w:rsidRDefault="00D64BEE" w:rsidP="00D64BEE">
            <w:r>
              <w:t>Rules UI</w:t>
            </w:r>
          </w:p>
        </w:tc>
      </w:tr>
    </w:tbl>
    <w:tbl>
      <w:tblPr>
        <w:tblStyle w:val="TableGrid"/>
        <w:tblpPr w:leftFromText="180" w:rightFromText="180" w:vertAnchor="text" w:horzAnchor="margin" w:tblpY="3401"/>
        <w:tblW w:w="0" w:type="auto"/>
        <w:tblLook w:val="04A0" w:firstRow="1" w:lastRow="0" w:firstColumn="1" w:lastColumn="0" w:noHBand="0" w:noVBand="1"/>
      </w:tblPr>
      <w:tblGrid>
        <w:gridCol w:w="1205"/>
        <w:gridCol w:w="3034"/>
      </w:tblGrid>
      <w:tr w:rsidR="00D64BEE" w:rsidTr="00D64BEE">
        <w:tc>
          <w:tcPr>
            <w:tcW w:w="1205" w:type="dxa"/>
          </w:tcPr>
          <w:p w:rsidR="00D64BEE" w:rsidRDefault="00D64BEE" w:rsidP="00D64BEE">
            <w:r>
              <w:t>Workflow</w:t>
            </w:r>
          </w:p>
        </w:tc>
        <w:tc>
          <w:tcPr>
            <w:tcW w:w="3034" w:type="dxa"/>
          </w:tcPr>
          <w:p w:rsidR="00D64BEE" w:rsidRDefault="00D64BEE" w:rsidP="00D64BEE"/>
        </w:tc>
      </w:tr>
      <w:tr w:rsidR="00D64BEE" w:rsidTr="00D64BEE">
        <w:tc>
          <w:tcPr>
            <w:tcW w:w="1205" w:type="dxa"/>
          </w:tcPr>
          <w:p w:rsidR="00D64BEE" w:rsidRDefault="00D64BEE" w:rsidP="00D64BEE">
            <w:r>
              <w:t>On</w:t>
            </w:r>
          </w:p>
        </w:tc>
        <w:tc>
          <w:tcPr>
            <w:tcW w:w="3034" w:type="dxa"/>
          </w:tcPr>
          <w:p w:rsidR="00D64BEE" w:rsidRDefault="00D64BEE" w:rsidP="00D64BEE">
            <w:r>
              <w:t>Workflow</w:t>
            </w:r>
          </w:p>
        </w:tc>
      </w:tr>
      <w:tr w:rsidR="00D64BEE" w:rsidTr="00D64BEE">
        <w:tc>
          <w:tcPr>
            <w:tcW w:w="1205" w:type="dxa"/>
          </w:tcPr>
          <w:p w:rsidR="00D64BEE" w:rsidRDefault="00D64BEE" w:rsidP="00D64BEE">
            <w:r>
              <w:t>On</w:t>
            </w:r>
          </w:p>
        </w:tc>
        <w:tc>
          <w:tcPr>
            <w:tcW w:w="3034" w:type="dxa"/>
          </w:tcPr>
          <w:p w:rsidR="00D64BEE" w:rsidRDefault="00D64BEE" w:rsidP="00D64BEE">
            <w:r>
              <w:t>Workflow Access</w:t>
            </w:r>
          </w:p>
        </w:tc>
      </w:tr>
      <w:tr w:rsidR="00D64BEE" w:rsidTr="00D64BEE">
        <w:tc>
          <w:tcPr>
            <w:tcW w:w="1205" w:type="dxa"/>
          </w:tcPr>
          <w:p w:rsidR="00D64BEE" w:rsidRDefault="00D64BEE" w:rsidP="00D64BEE">
            <w:r>
              <w:t>On</w:t>
            </w:r>
          </w:p>
        </w:tc>
        <w:tc>
          <w:tcPr>
            <w:tcW w:w="3034" w:type="dxa"/>
          </w:tcPr>
          <w:p w:rsidR="00D64BEE" w:rsidRDefault="00D64BEE" w:rsidP="00D64BEE">
            <w:r>
              <w:t>Workflow Actions and triggers</w:t>
            </w:r>
          </w:p>
        </w:tc>
      </w:tr>
      <w:tr w:rsidR="00D64BEE" w:rsidTr="00D64BEE">
        <w:tc>
          <w:tcPr>
            <w:tcW w:w="1205" w:type="dxa"/>
          </w:tcPr>
          <w:p w:rsidR="00D64BEE" w:rsidRDefault="00D64BEE" w:rsidP="00D64BEE">
            <w:r>
              <w:t>Off</w:t>
            </w:r>
          </w:p>
        </w:tc>
        <w:tc>
          <w:tcPr>
            <w:tcW w:w="3034" w:type="dxa"/>
          </w:tcPr>
          <w:p w:rsidR="00D64BEE" w:rsidRDefault="00D64BEE" w:rsidP="00D64BEE">
            <w:r>
              <w:t>Workflow rules</w:t>
            </w:r>
          </w:p>
        </w:tc>
      </w:tr>
      <w:tr w:rsidR="00D64BEE" w:rsidTr="00D64BEE">
        <w:tc>
          <w:tcPr>
            <w:tcW w:w="1205" w:type="dxa"/>
          </w:tcPr>
          <w:p w:rsidR="00D64BEE" w:rsidRDefault="00D64BEE" w:rsidP="00D64BEE">
            <w:r>
              <w:t>On</w:t>
            </w:r>
          </w:p>
        </w:tc>
        <w:tc>
          <w:tcPr>
            <w:tcW w:w="3034" w:type="dxa"/>
          </w:tcPr>
          <w:p w:rsidR="00D64BEE" w:rsidRDefault="00D64BEE" w:rsidP="00D64BEE">
            <w:r>
              <w:t>Workflow UI</w:t>
            </w:r>
          </w:p>
        </w:tc>
      </w:tr>
      <w:tr w:rsidR="00D64BEE" w:rsidTr="00D64BEE">
        <w:tc>
          <w:tcPr>
            <w:tcW w:w="1205" w:type="dxa"/>
          </w:tcPr>
          <w:p w:rsidR="00D64BEE" w:rsidRDefault="00D64BEE" w:rsidP="00D64BEE">
            <w:r>
              <w:t>On</w:t>
            </w:r>
          </w:p>
        </w:tc>
        <w:tc>
          <w:tcPr>
            <w:tcW w:w="3034" w:type="dxa"/>
          </w:tcPr>
          <w:p w:rsidR="00D64BEE" w:rsidRDefault="00D64BEE" w:rsidP="00D64BEE">
            <w:r>
              <w:t>Workflow views</w:t>
            </w:r>
          </w:p>
        </w:tc>
      </w:tr>
    </w:tbl>
    <w:p w:rsidR="00D64BEE" w:rsidRDefault="00D64BEE" w:rsidP="00B40D49"/>
    <w:p w:rsidR="00D64BEE" w:rsidRDefault="00D64BEE" w:rsidP="00B40D49"/>
    <w:p w:rsidR="00D64BEE" w:rsidRPr="00D64BEE" w:rsidRDefault="00D64BEE" w:rsidP="00D64BEE"/>
    <w:p w:rsidR="00D64BEE" w:rsidRPr="00D64BEE" w:rsidRDefault="00D64BEE" w:rsidP="00D64BEE"/>
    <w:p w:rsidR="00D64BEE" w:rsidRPr="00D64BEE" w:rsidRDefault="00D64BEE" w:rsidP="00D64BEE"/>
    <w:p w:rsidR="00D64BEE" w:rsidRPr="00D64BEE" w:rsidRDefault="00D64BEE" w:rsidP="00D64BEE"/>
    <w:p w:rsidR="00D64BEE" w:rsidRPr="00D64BEE" w:rsidRDefault="00D64BEE" w:rsidP="00D64BEE"/>
    <w:p w:rsidR="00D64BEE" w:rsidRPr="00D64BEE" w:rsidRDefault="00D64BEE" w:rsidP="00D64BEE"/>
    <w:p w:rsidR="00D64BEE" w:rsidRPr="00D64BEE" w:rsidRDefault="00D64BEE" w:rsidP="00D64BEE"/>
    <w:p w:rsidR="00D64BEE" w:rsidRPr="00D64BEE" w:rsidRDefault="00D64BEE" w:rsidP="00D64BEE"/>
    <w:p w:rsidR="00D64BEE" w:rsidRPr="00D64BEE" w:rsidRDefault="00D64BEE" w:rsidP="00D64BEE"/>
    <w:p w:rsidR="00D64BEE" w:rsidRPr="00D64BEE" w:rsidRDefault="00D64BEE" w:rsidP="00D64BEE"/>
    <w:p w:rsidR="00D64BEE" w:rsidRPr="00D64BEE" w:rsidRDefault="00D64BEE" w:rsidP="00D64BEE"/>
    <w:p w:rsidR="00D64BEE" w:rsidRPr="00D64BEE" w:rsidRDefault="00D64BEE" w:rsidP="00D64BEE"/>
    <w:p w:rsidR="00D64BEE" w:rsidRPr="00D64BEE" w:rsidRDefault="00D64BEE" w:rsidP="00D64BEE"/>
    <w:p w:rsidR="00D64BEE" w:rsidRPr="00D64BEE" w:rsidRDefault="00D64BEE" w:rsidP="00D64BEE"/>
    <w:p w:rsidR="00D64BEE" w:rsidRPr="00D64BEE" w:rsidRDefault="00D64BEE" w:rsidP="00D64BEE"/>
    <w:p w:rsidR="00D64BEE" w:rsidRPr="00D64BEE" w:rsidRDefault="00D64BEE" w:rsidP="00D64BEE"/>
    <w:p w:rsidR="00D64BEE" w:rsidRDefault="00D64BEE" w:rsidP="00D64BEE"/>
    <w:p w:rsidR="00D64BEE" w:rsidRDefault="00D64BEE" w:rsidP="00D64BEE"/>
    <w:p w:rsidR="00D64BEE" w:rsidRDefault="00D64BEE" w:rsidP="00D64BEE"/>
    <w:p w:rsidR="00D64BEE" w:rsidRDefault="00F54CBE" w:rsidP="00D64BEE">
      <w:r>
        <w:lastRenderedPageBreak/>
        <w:t>Create Groups – Content Creator and Content Approver</w:t>
      </w:r>
    </w:p>
    <w:p w:rsidR="00F54CBE" w:rsidRDefault="00DD596E" w:rsidP="00DD596E">
      <w:pPr>
        <w:ind w:left="720"/>
      </w:pPr>
      <w:r>
        <w:t>+</w:t>
      </w:r>
      <w:r w:rsidR="00F54CBE">
        <w:t>Set permissions for Content Creator and Content Approver look at other sites where they are used for reference</w:t>
      </w:r>
    </w:p>
    <w:p w:rsidR="00CA2434" w:rsidRDefault="00CA2434" w:rsidP="00D64BEE"/>
    <w:p w:rsidR="00DD596E" w:rsidRDefault="00CA2434" w:rsidP="00D64BEE">
      <w:r>
        <w:t xml:space="preserve">Setup Revision All- </w:t>
      </w:r>
      <w:r w:rsidR="00DD596E">
        <w:t xml:space="preserve">In </w:t>
      </w:r>
      <w:proofErr w:type="spellStart"/>
      <w:r w:rsidR="00DD596E">
        <w:t>config</w:t>
      </w:r>
      <w:proofErr w:type="spellEnd"/>
      <w:r w:rsidR="000420EA">
        <w:t xml:space="preserve"> </w:t>
      </w:r>
      <w:r w:rsidR="00DD596E">
        <w:t xml:space="preserve">go to Revision All  </w:t>
      </w:r>
    </w:p>
    <w:p w:rsidR="00DD596E" w:rsidRDefault="00DD596E" w:rsidP="00CA2434">
      <w:pPr>
        <w:ind w:left="720" w:firstLine="720"/>
      </w:pPr>
      <w:r>
        <w:t>Checkbox Revision All</w:t>
      </w:r>
    </w:p>
    <w:p w:rsidR="00DD596E" w:rsidRDefault="00DD596E" w:rsidP="00CA2434">
      <w:pPr>
        <w:ind w:left="720" w:firstLine="720"/>
      </w:pPr>
      <w:proofErr w:type="spellStart"/>
      <w:r>
        <w:t>Revisioning</w:t>
      </w:r>
      <w:proofErr w:type="spellEnd"/>
      <w:r>
        <w:t xml:space="preserve"> by content type -&gt;Checkbox All </w:t>
      </w:r>
    </w:p>
    <w:p w:rsidR="00F54CBE" w:rsidRDefault="00DD596E" w:rsidP="00CA2434">
      <w:pPr>
        <w:ind w:left="720" w:firstLine="720"/>
      </w:pPr>
      <w:r>
        <w:t>Checkbox Enable for all Future Content Types</w:t>
      </w:r>
    </w:p>
    <w:p w:rsidR="000420EA" w:rsidRDefault="000420EA" w:rsidP="00CA2434">
      <w:pPr>
        <w:ind w:left="720" w:firstLine="720"/>
      </w:pPr>
    </w:p>
    <w:p w:rsidR="000420EA" w:rsidRDefault="000420EA" w:rsidP="000420EA">
      <w:r>
        <w:t xml:space="preserve">Setup </w:t>
      </w:r>
      <w:proofErr w:type="spellStart"/>
      <w:r>
        <w:t>Revisioning</w:t>
      </w:r>
      <w:proofErr w:type="spellEnd"/>
      <w:r w:rsidR="009F6D5C">
        <w:t xml:space="preserve"> In </w:t>
      </w:r>
      <w:proofErr w:type="spellStart"/>
      <w:r w:rsidR="009F6D5C">
        <w:t>config</w:t>
      </w:r>
      <w:proofErr w:type="spellEnd"/>
      <w:r w:rsidR="009F6D5C">
        <w:t xml:space="preserve"> go to </w:t>
      </w:r>
      <w:proofErr w:type="spellStart"/>
      <w:r w:rsidR="009F6D5C">
        <w:t>Revisioning</w:t>
      </w:r>
      <w:proofErr w:type="spellEnd"/>
    </w:p>
    <w:p w:rsidR="009F6D5C" w:rsidRDefault="009F6D5C" w:rsidP="000420EA">
      <w:r>
        <w:tab/>
      </w:r>
      <w:r>
        <w:tab/>
        <w:t xml:space="preserve">Links to view content default to </w:t>
      </w:r>
      <w:r>
        <w:tab/>
      </w:r>
    </w:p>
    <w:p w:rsidR="009F6D5C" w:rsidRDefault="009F6D5C" w:rsidP="000420EA">
      <w:r>
        <w:tab/>
      </w:r>
      <w:r>
        <w:tab/>
      </w:r>
      <w:r>
        <w:tab/>
        <w:t>Displaying the current revision</w:t>
      </w:r>
    </w:p>
    <w:p w:rsidR="009F6D5C" w:rsidRDefault="009F6D5C" w:rsidP="000420EA">
      <w:r>
        <w:tab/>
      </w:r>
      <w:r>
        <w:tab/>
        <w:t xml:space="preserve">Links to edit content default to </w:t>
      </w:r>
    </w:p>
    <w:p w:rsidR="009F6D5C" w:rsidRDefault="009F6D5C" w:rsidP="000420EA">
      <w:r>
        <w:tab/>
      </w:r>
      <w:r>
        <w:tab/>
      </w:r>
      <w:r>
        <w:tab/>
        <w:t>Editing the current revision</w:t>
      </w:r>
    </w:p>
    <w:p w:rsidR="009F6D5C" w:rsidRDefault="009F6D5C" w:rsidP="000420EA">
      <w:r>
        <w:tab/>
      </w:r>
      <w:r>
        <w:tab/>
      </w:r>
      <w:r w:rsidR="000D3221">
        <w:t>Publication options</w:t>
      </w:r>
    </w:p>
    <w:p w:rsidR="000D3221" w:rsidRDefault="000D3221" w:rsidP="000420EA">
      <w:r>
        <w:tab/>
      </w:r>
      <w:r>
        <w:tab/>
      </w:r>
      <w:r>
        <w:tab/>
        <w:t xml:space="preserve">Check- Require </w:t>
      </w:r>
      <w:proofErr w:type="gramStart"/>
      <w:r>
        <w:t>update</w:t>
      </w:r>
      <w:proofErr w:type="gramEnd"/>
      <w:r>
        <w:t xml:space="preserve"> permission in order to publish or </w:t>
      </w:r>
      <w:proofErr w:type="spellStart"/>
      <w:r>
        <w:t>unpublish</w:t>
      </w:r>
      <w:proofErr w:type="spellEnd"/>
      <w:r>
        <w:t xml:space="preserve"> content</w:t>
      </w:r>
    </w:p>
    <w:p w:rsidR="00FB1F5F" w:rsidRDefault="00FB1F5F" w:rsidP="000420EA"/>
    <w:p w:rsidR="00FB1F5F" w:rsidRDefault="00FB1F5F" w:rsidP="000420EA">
      <w:r>
        <w:tab/>
      </w:r>
      <w:r>
        <w:tab/>
        <w:t>Display options</w:t>
      </w:r>
    </w:p>
    <w:p w:rsidR="00FB1F5F" w:rsidRDefault="004942DE" w:rsidP="004942DE">
      <w:pPr>
        <w:ind w:left="2160"/>
      </w:pPr>
      <w:r>
        <w:t xml:space="preserve">Check-Where applicable add Tags and Terms columns to the content revisions </w:t>
      </w:r>
      <w:proofErr w:type="gramStart"/>
      <w:r>
        <w:t>summary(</w:t>
      </w:r>
      <w:proofErr w:type="gramEnd"/>
      <w:r>
        <w:t>Revisions tab)</w:t>
      </w:r>
    </w:p>
    <w:p w:rsidR="000420EA" w:rsidRDefault="004942DE" w:rsidP="004942DE">
      <w:pPr>
        <w:ind w:left="2160"/>
      </w:pPr>
      <w:r>
        <w:t>Check-</w:t>
      </w:r>
      <w:r w:rsidRPr="004942DE">
        <w:t xml:space="preserve"> </w:t>
      </w:r>
      <w:r>
        <w:t xml:space="preserve">In feeds and Views, e.g. </w:t>
      </w:r>
      <w:r>
        <w:rPr>
          <w:rStyle w:val="Emphasis"/>
        </w:rPr>
        <w:t>/content-summary</w:t>
      </w:r>
      <w:r>
        <w:t xml:space="preserve">, show </w:t>
      </w:r>
      <w:r>
        <w:rPr>
          <w:rStyle w:val="Strong"/>
        </w:rPr>
        <w:t>Tags</w:t>
      </w:r>
      <w:r>
        <w:t xml:space="preserve"> and </w:t>
      </w:r>
      <w:r>
        <w:rPr>
          <w:rStyle w:val="Strong"/>
        </w:rPr>
        <w:t>Terms</w:t>
      </w:r>
      <w:r>
        <w:t xml:space="preserve"> associated with unpublished content, subject to permissions</w:t>
      </w:r>
    </w:p>
    <w:p w:rsidR="00F52D5F" w:rsidRDefault="00F52D5F" w:rsidP="00F52D5F">
      <w:pPr>
        <w:ind w:left="720" w:firstLine="720"/>
      </w:pPr>
    </w:p>
    <w:p w:rsidR="004942DE" w:rsidRDefault="00D47A0B" w:rsidP="00F52D5F">
      <w:pPr>
        <w:ind w:left="720" w:firstLine="720"/>
      </w:pPr>
      <w:r>
        <w:t xml:space="preserve">Setup Rules (go to </w:t>
      </w:r>
      <w:proofErr w:type="spellStart"/>
      <w:r>
        <w:t>config</w:t>
      </w:r>
      <w:proofErr w:type="spellEnd"/>
      <w:r>
        <w:t>-&gt;Rules)</w:t>
      </w:r>
    </w:p>
    <w:p w:rsidR="00D47A0B" w:rsidRDefault="00D47A0B" w:rsidP="00D47A0B">
      <w:r>
        <w:tab/>
      </w:r>
      <w:r>
        <w:tab/>
      </w:r>
      <w:r>
        <w:tab/>
        <w:t xml:space="preserve">Create these rules </w:t>
      </w:r>
    </w:p>
    <w:p w:rsidR="00D47A0B" w:rsidRPr="001C6257" w:rsidRDefault="00D47A0B" w:rsidP="00D47A0B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1C6257">
        <w:rPr>
          <w:u w:val="single"/>
        </w:rPr>
        <w:t>Content approval pending email</w:t>
      </w:r>
    </w:p>
    <w:p w:rsidR="00F52D5F" w:rsidRDefault="00F52D5F" w:rsidP="00D47A0B">
      <w:r>
        <w:tab/>
      </w:r>
      <w:r>
        <w:tab/>
      </w:r>
      <w:r>
        <w:tab/>
      </w:r>
      <w:r>
        <w:tab/>
      </w:r>
      <w:r>
        <w:tab/>
      </w:r>
      <w:r w:rsidRPr="003971A3">
        <w:rPr>
          <w:b/>
        </w:rPr>
        <w:t>Events</w:t>
      </w:r>
      <w:r>
        <w:t>:</w:t>
      </w:r>
    </w:p>
    <w:p w:rsidR="00F52D5F" w:rsidRDefault="00F52D5F" w:rsidP="00D47A0B">
      <w:r>
        <w:tab/>
      </w:r>
      <w:r>
        <w:tab/>
      </w:r>
      <w:r>
        <w:tab/>
      </w:r>
      <w:r>
        <w:tab/>
      </w:r>
      <w:r>
        <w:tab/>
      </w:r>
      <w:r>
        <w:tab/>
        <w:t>After updating existing content</w:t>
      </w:r>
    </w:p>
    <w:p w:rsidR="00626F9F" w:rsidRDefault="00F52D5F" w:rsidP="00D47A0B">
      <w:r>
        <w:tab/>
      </w:r>
      <w:r>
        <w:tab/>
      </w:r>
      <w:r>
        <w:tab/>
      </w:r>
      <w:r>
        <w:tab/>
      </w:r>
      <w:r>
        <w:tab/>
      </w:r>
      <w:r>
        <w:tab/>
        <w:t>After saving new content</w:t>
      </w:r>
    </w:p>
    <w:p w:rsidR="00626F9F" w:rsidRDefault="00626F9F" w:rsidP="00D47A0B">
      <w:r>
        <w:tab/>
      </w:r>
      <w:r>
        <w:tab/>
      </w:r>
      <w:r>
        <w:tab/>
      </w:r>
      <w:r>
        <w:tab/>
      </w:r>
      <w:r>
        <w:tab/>
      </w:r>
      <w:r w:rsidRPr="003971A3">
        <w:rPr>
          <w:b/>
        </w:rPr>
        <w:t>Conditions</w:t>
      </w:r>
      <w:r>
        <w:t>:</w:t>
      </w:r>
    </w:p>
    <w:p w:rsidR="00626F9F" w:rsidRDefault="00626F9F" w:rsidP="008359B6">
      <w:pPr>
        <w:rPr>
          <w:rFonts w:ascii="Arial" w:eastAsia="Times New Roman" w:hAnsi="Arial" w:cs="Arial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Times New Roman" w:hAnsi="Arial" w:cs="Arial"/>
          <w:sz w:val="20"/>
          <w:szCs w:val="20"/>
        </w:rPr>
        <w:t>Content has pending revision</w:t>
      </w:r>
    </w:p>
    <w:p w:rsidR="00626F9F" w:rsidRDefault="00C13384" w:rsidP="00626F9F">
      <w:pPr>
        <w:ind w:left="3600" w:firstLine="720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Param</w:t>
      </w:r>
      <w:r w:rsidR="008359B6">
        <w:rPr>
          <w:rFonts w:ascii="Arial" w:eastAsia="Times New Roman" w:hAnsi="Arial" w:cs="Arial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>ter</w:t>
      </w:r>
      <w:proofErr w:type="gramStart"/>
      <w:r>
        <w:rPr>
          <w:rFonts w:ascii="Arial" w:eastAsia="Times New Roman" w:hAnsi="Arial" w:cs="Arial"/>
          <w:sz w:val="20"/>
          <w:szCs w:val="20"/>
        </w:rPr>
        <w:t>:Content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>:[node]</w:t>
      </w:r>
    </w:p>
    <w:p w:rsidR="003971A3" w:rsidRDefault="003971A3" w:rsidP="003971A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Pr="003971A3">
        <w:rPr>
          <w:rFonts w:ascii="Arial" w:eastAsia="Times New Roman" w:hAnsi="Arial" w:cs="Arial"/>
          <w:b/>
          <w:sz w:val="20"/>
          <w:szCs w:val="20"/>
        </w:rPr>
        <w:t>Actions</w:t>
      </w:r>
      <w:r>
        <w:rPr>
          <w:rFonts w:ascii="Arial" w:eastAsia="Times New Roman" w:hAnsi="Arial" w:cs="Arial"/>
          <w:sz w:val="20"/>
          <w:szCs w:val="20"/>
        </w:rPr>
        <w:t>:</w:t>
      </w:r>
    </w:p>
    <w:p w:rsidR="003971A3" w:rsidRDefault="003971A3" w:rsidP="003971A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Send mail</w:t>
      </w:r>
      <w:r w:rsidR="008359B6">
        <w:rPr>
          <w:rFonts w:ascii="Arial" w:eastAsia="Times New Roman" w:hAnsi="Arial" w:cs="Arial"/>
          <w:sz w:val="20"/>
          <w:szCs w:val="20"/>
        </w:rPr>
        <w:t xml:space="preserve"> to all users of a role</w:t>
      </w:r>
    </w:p>
    <w:p w:rsidR="00C13384" w:rsidRDefault="00C13384" w:rsidP="00C1338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Pr="003971A3">
        <w:rPr>
          <w:rFonts w:ascii="Arial" w:eastAsia="Times New Roman" w:hAnsi="Arial" w:cs="Arial"/>
          <w:i/>
          <w:sz w:val="20"/>
          <w:szCs w:val="20"/>
        </w:rPr>
        <w:t>Reaction</w:t>
      </w:r>
      <w:r>
        <w:rPr>
          <w:rFonts w:ascii="Arial" w:eastAsia="Times New Roman" w:hAnsi="Arial" w:cs="Arial"/>
          <w:sz w:val="20"/>
          <w:szCs w:val="20"/>
        </w:rPr>
        <w:t>:</w:t>
      </w:r>
    </w:p>
    <w:p w:rsidR="008359B6" w:rsidRDefault="00C13384" w:rsidP="00C1338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:rsidR="008359B6" w:rsidRDefault="008359B6" w:rsidP="00C13384">
      <w:pPr>
        <w:rPr>
          <w:rFonts w:ascii="Arial" w:eastAsia="Times New Roman" w:hAnsi="Arial" w:cs="Arial"/>
          <w:sz w:val="20"/>
          <w:szCs w:val="20"/>
        </w:rPr>
      </w:pPr>
    </w:p>
    <w:p w:rsidR="007B4527" w:rsidRDefault="008359B6" w:rsidP="008359B6">
      <w:pPr>
        <w:ind w:left="720"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Roles</w:t>
      </w:r>
      <w:r w:rsidR="00C13384">
        <w:rPr>
          <w:rFonts w:ascii="Arial" w:eastAsia="Times New Roman" w:hAnsi="Arial" w:cs="Arial"/>
          <w:sz w:val="20"/>
          <w:szCs w:val="20"/>
        </w:rPr>
        <w:t>:</w:t>
      </w:r>
      <w:r w:rsidR="00C13384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>administrator, content approver</w:t>
      </w:r>
    </w:p>
    <w:p w:rsidR="001C6257" w:rsidRDefault="00C13384" w:rsidP="00C1338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:rsidR="00C13384" w:rsidRDefault="00C13384" w:rsidP="00C1338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</w:p>
    <w:p w:rsidR="00C13384" w:rsidRDefault="00C13384" w:rsidP="00C13384">
      <w:pPr>
        <w:rPr>
          <w:rFonts w:ascii="Arial" w:eastAsia="Times New Roman" w:hAnsi="Arial" w:cs="Arial"/>
          <w:sz w:val="20"/>
          <w:szCs w:val="20"/>
        </w:rPr>
      </w:pPr>
    </w:p>
    <w:p w:rsidR="007B4527" w:rsidRDefault="00C13384" w:rsidP="00C1338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:rsidR="00C13384" w:rsidRDefault="007B4527" w:rsidP="008359B6">
      <w:pPr>
        <w:ind w:left="720" w:firstLine="720"/>
        <w:rPr>
          <w:rFonts w:ascii="Arial" w:eastAsia="Times New Roman" w:hAnsi="Arial" w:cs="Arial"/>
          <w:sz w:val="20"/>
          <w:szCs w:val="20"/>
        </w:rPr>
      </w:pPr>
      <w:r w:rsidRPr="003971A3">
        <w:rPr>
          <w:rStyle w:val="fieldset-legend"/>
          <w:i/>
        </w:rPr>
        <w:t>Subject</w:t>
      </w:r>
      <w:r>
        <w:rPr>
          <w:rStyle w:val="fieldset-legend"/>
        </w:rPr>
        <w:t>: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:rsidR="007B4527" w:rsidRDefault="008359B6" w:rsidP="008359B6">
      <w:pPr>
        <w:ind w:left="720"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Content needs approval</w:t>
      </w:r>
    </w:p>
    <w:p w:rsidR="007B4527" w:rsidRDefault="007B4527" w:rsidP="007B4527">
      <w:pPr>
        <w:rPr>
          <w:rFonts w:ascii="Arial" w:eastAsia="Times New Roman" w:hAnsi="Arial" w:cs="Arial"/>
          <w:sz w:val="20"/>
          <w:szCs w:val="20"/>
        </w:rPr>
      </w:pPr>
    </w:p>
    <w:p w:rsidR="00626F9F" w:rsidRDefault="00626F9F" w:rsidP="00D47A0B"/>
    <w:p w:rsidR="00626F9F" w:rsidRDefault="007B4527" w:rsidP="008359B6">
      <w:pPr>
        <w:ind w:left="720" w:firstLine="720"/>
      </w:pPr>
      <w:r w:rsidRPr="003971A3">
        <w:rPr>
          <w:rStyle w:val="fieldset-legend"/>
          <w:i/>
        </w:rPr>
        <w:t>Message</w:t>
      </w:r>
      <w:r>
        <w:rPr>
          <w:rStyle w:val="fieldset-legend"/>
        </w:rPr>
        <w:t>:</w:t>
      </w:r>
      <w:r w:rsidR="00626F9F">
        <w:tab/>
      </w:r>
      <w:r w:rsidR="00626F9F">
        <w:tab/>
      </w:r>
      <w:r w:rsidR="00626F9F">
        <w:tab/>
      </w:r>
      <w:r w:rsidR="00626F9F">
        <w:tab/>
      </w:r>
      <w:r w:rsidR="00626F9F">
        <w:tab/>
      </w:r>
      <w:r w:rsidR="00626F9F">
        <w:tab/>
      </w:r>
    </w:p>
    <w:p w:rsidR="007B4527" w:rsidRDefault="007B4527" w:rsidP="008359B6">
      <w:pPr>
        <w:ind w:left="720" w:firstLine="720"/>
      </w:pPr>
      <w:r>
        <w:t>Greetings Administrator,</w:t>
      </w:r>
    </w:p>
    <w:p w:rsidR="007B4527" w:rsidRDefault="007B4527" w:rsidP="007B4527"/>
    <w:p w:rsidR="008359B6" w:rsidRDefault="008359B6" w:rsidP="008359B6"/>
    <w:p w:rsidR="008359B6" w:rsidRDefault="008359B6" w:rsidP="008359B6">
      <w:pPr>
        <w:ind w:left="1440"/>
      </w:pPr>
      <w:r>
        <w:lastRenderedPageBreak/>
        <w:t>The following page requires approval: [</w:t>
      </w:r>
      <w:proofErr w:type="spellStart"/>
      <w:r>
        <w:t>node</w:t>
      </w:r>
      <w:proofErr w:type="gramStart"/>
      <w:r>
        <w:t>:url</w:t>
      </w:r>
      <w:proofErr w:type="spellEnd"/>
      <w:proofErr w:type="gramEnd"/>
      <w:r>
        <w:t xml:space="preserve">] </w:t>
      </w:r>
    </w:p>
    <w:p w:rsidR="008359B6" w:rsidRDefault="008359B6" w:rsidP="008359B6">
      <w:pPr>
        <w:ind w:left="1440"/>
      </w:pPr>
    </w:p>
    <w:p w:rsidR="008359B6" w:rsidRDefault="008359B6" w:rsidP="008359B6">
      <w:pPr>
        <w:ind w:left="1440"/>
      </w:pPr>
    </w:p>
    <w:p w:rsidR="008359B6" w:rsidRDefault="008359B6" w:rsidP="008359B6">
      <w:pPr>
        <w:ind w:left="1440"/>
      </w:pPr>
      <w:r>
        <w:t>Requested by: [</w:t>
      </w:r>
      <w:proofErr w:type="spellStart"/>
      <w:r>
        <w:t>site</w:t>
      </w:r>
      <w:proofErr w:type="gramStart"/>
      <w:r>
        <w:t>:current</w:t>
      </w:r>
      <w:proofErr w:type="gramEnd"/>
      <w:r>
        <w:t>-user</w:t>
      </w:r>
      <w:proofErr w:type="spellEnd"/>
      <w:r>
        <w:t>] Revision #[</w:t>
      </w:r>
      <w:proofErr w:type="spellStart"/>
      <w:r>
        <w:t>node:vid</w:t>
      </w:r>
      <w:proofErr w:type="spellEnd"/>
      <w:r>
        <w:t>]</w:t>
      </w:r>
    </w:p>
    <w:p w:rsidR="008359B6" w:rsidRDefault="008359B6" w:rsidP="008359B6">
      <w:pPr>
        <w:ind w:left="1440"/>
      </w:pPr>
    </w:p>
    <w:p w:rsidR="008359B6" w:rsidRDefault="008359B6" w:rsidP="008359B6">
      <w:pPr>
        <w:ind w:left="1440"/>
      </w:pPr>
      <w:r>
        <w:t>Please contact the user [</w:t>
      </w:r>
      <w:proofErr w:type="spellStart"/>
      <w:r>
        <w:t>site</w:t>
      </w:r>
      <w:proofErr w:type="gramStart"/>
      <w:r>
        <w:t>:current</w:t>
      </w:r>
      <w:proofErr w:type="gramEnd"/>
      <w:r>
        <w:t>-user</w:t>
      </w:r>
      <w:proofErr w:type="spellEnd"/>
      <w:r>
        <w:t>] for further information about this publication.</w:t>
      </w:r>
    </w:p>
    <w:p w:rsidR="008359B6" w:rsidRDefault="008359B6" w:rsidP="008359B6">
      <w:pPr>
        <w:ind w:left="1440"/>
      </w:pPr>
    </w:p>
    <w:p w:rsidR="008359B6" w:rsidRDefault="008359B6" w:rsidP="008359B6">
      <w:pPr>
        <w:ind w:left="1440"/>
      </w:pPr>
      <w:r>
        <w:t>Regards,</w:t>
      </w:r>
    </w:p>
    <w:p w:rsidR="008359B6" w:rsidRDefault="008359B6" w:rsidP="008359B6">
      <w:pPr>
        <w:ind w:left="1440"/>
      </w:pPr>
    </w:p>
    <w:p w:rsidR="008359B6" w:rsidRDefault="008359B6" w:rsidP="008359B6">
      <w:pPr>
        <w:ind w:left="1440"/>
      </w:pPr>
      <w:r>
        <w:t>[</w:t>
      </w:r>
      <w:proofErr w:type="spellStart"/>
      <w:proofErr w:type="gramStart"/>
      <w:r>
        <w:t>site:</w:t>
      </w:r>
      <w:proofErr w:type="gramEnd"/>
      <w:r>
        <w:t>name</w:t>
      </w:r>
      <w:proofErr w:type="spellEnd"/>
      <w:r>
        <w:t>] [</w:t>
      </w:r>
      <w:proofErr w:type="spellStart"/>
      <w:proofErr w:type="gramStart"/>
      <w:r>
        <w:t>site:</w:t>
      </w:r>
      <w:proofErr w:type="gramEnd"/>
      <w:r>
        <w:t>url</w:t>
      </w:r>
      <w:proofErr w:type="spellEnd"/>
      <w:r>
        <w:t>] [</w:t>
      </w:r>
      <w:proofErr w:type="spellStart"/>
      <w:proofErr w:type="gramStart"/>
      <w:r>
        <w:t>site:</w:t>
      </w:r>
      <w:proofErr w:type="gramEnd"/>
      <w:r>
        <w:t>slogan</w:t>
      </w:r>
      <w:proofErr w:type="spellEnd"/>
      <w:r>
        <w:t>]</w:t>
      </w:r>
    </w:p>
    <w:p w:rsidR="007B4527" w:rsidRDefault="008359B6" w:rsidP="008359B6">
      <w:pPr>
        <w:ind w:left="1440"/>
      </w:pPr>
      <w:r>
        <w:t>[</w:t>
      </w:r>
      <w:proofErr w:type="spellStart"/>
      <w:proofErr w:type="gramStart"/>
      <w:r>
        <w:t>date:</w:t>
      </w:r>
      <w:proofErr w:type="gramEnd"/>
      <w:r>
        <w:t>medium</w:t>
      </w:r>
      <w:proofErr w:type="spellEnd"/>
      <w:r>
        <w:t>]</w:t>
      </w:r>
    </w:p>
    <w:p w:rsidR="007B4527" w:rsidRDefault="007B4527" w:rsidP="00D47A0B"/>
    <w:p w:rsidR="007B4527" w:rsidRDefault="007B4527" w:rsidP="00D47A0B"/>
    <w:p w:rsidR="007B4527" w:rsidRDefault="007B4527" w:rsidP="00D47A0B"/>
    <w:p w:rsidR="007B4527" w:rsidRDefault="007B4527" w:rsidP="00D47A0B"/>
    <w:p w:rsidR="00F52D5F" w:rsidRDefault="00F52D5F" w:rsidP="00D47A0B"/>
    <w:p w:rsidR="00D47A0B" w:rsidRPr="001C6257" w:rsidRDefault="00D47A0B" w:rsidP="001C6257">
      <w:pPr>
        <w:ind w:left="2880" w:firstLine="720"/>
        <w:rPr>
          <w:u w:val="single"/>
        </w:rPr>
      </w:pPr>
      <w:r w:rsidRPr="001C6257">
        <w:rPr>
          <w:u w:val="single"/>
        </w:rPr>
        <w:t>Content approved</w:t>
      </w:r>
    </w:p>
    <w:p w:rsidR="007B4527" w:rsidRDefault="007B4527" w:rsidP="00D47A0B"/>
    <w:p w:rsidR="001C6257" w:rsidRDefault="001C6257" w:rsidP="001C6257">
      <w:r>
        <w:tab/>
      </w:r>
      <w:r w:rsidRPr="003971A3">
        <w:rPr>
          <w:b/>
        </w:rPr>
        <w:t>Events</w:t>
      </w:r>
      <w:r>
        <w:t>:</w:t>
      </w:r>
      <w:r w:rsidR="00933A4D">
        <w:tab/>
      </w:r>
      <w:r>
        <w:tab/>
      </w:r>
      <w:r>
        <w:tab/>
      </w:r>
      <w:r>
        <w:tab/>
      </w:r>
      <w:r>
        <w:tab/>
      </w:r>
      <w:r w:rsidR="003971A3">
        <w:t>Pending revision has been published</w:t>
      </w:r>
    </w:p>
    <w:p w:rsidR="00933A4D" w:rsidRDefault="001C6257" w:rsidP="001C6257">
      <w:r>
        <w:tab/>
      </w:r>
    </w:p>
    <w:p w:rsidR="003971A3" w:rsidRDefault="001C6257" w:rsidP="00933A4D">
      <w:pPr>
        <w:ind w:firstLine="720"/>
      </w:pPr>
      <w:r w:rsidRPr="003971A3">
        <w:rPr>
          <w:b/>
        </w:rPr>
        <w:t>Conditions</w:t>
      </w:r>
      <w:r>
        <w:t>:</w:t>
      </w:r>
      <w:r w:rsidR="003971A3">
        <w:tab/>
      </w:r>
      <w:r w:rsidR="003971A3">
        <w:tab/>
      </w:r>
      <w:r w:rsidR="003971A3">
        <w:tab/>
      </w:r>
      <w:r w:rsidR="003971A3">
        <w:tab/>
        <w:t>None</w:t>
      </w:r>
    </w:p>
    <w:p w:rsidR="003971A3" w:rsidRDefault="001C6257" w:rsidP="003971A3">
      <w:pPr>
        <w:rPr>
          <w:rFonts w:ascii="Arial" w:eastAsia="Times New Roman" w:hAnsi="Arial" w:cs="Arial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971A3" w:rsidRDefault="003971A3" w:rsidP="00933A4D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3971A3">
        <w:rPr>
          <w:rFonts w:ascii="Arial" w:eastAsia="Times New Roman" w:hAnsi="Arial" w:cs="Arial"/>
          <w:b/>
          <w:sz w:val="20"/>
          <w:szCs w:val="20"/>
        </w:rPr>
        <w:t>Actions</w:t>
      </w:r>
      <w:r>
        <w:rPr>
          <w:rFonts w:ascii="Arial" w:eastAsia="Times New Roman" w:hAnsi="Arial" w:cs="Arial"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Send mail</w:t>
      </w:r>
    </w:p>
    <w:p w:rsidR="003971A3" w:rsidRDefault="003971A3" w:rsidP="003971A3">
      <w:pPr>
        <w:rPr>
          <w:rFonts w:ascii="Arial" w:eastAsia="Times New Roman" w:hAnsi="Arial" w:cs="Arial"/>
          <w:sz w:val="20"/>
          <w:szCs w:val="20"/>
        </w:rPr>
      </w:pPr>
    </w:p>
    <w:p w:rsidR="001C6257" w:rsidRDefault="001C6257" w:rsidP="001C6257">
      <w:pPr>
        <w:ind w:left="3600" w:firstLine="720"/>
        <w:rPr>
          <w:rFonts w:ascii="Arial" w:eastAsia="Times New Roman" w:hAnsi="Arial" w:cs="Arial"/>
          <w:sz w:val="20"/>
          <w:szCs w:val="20"/>
        </w:rPr>
      </w:pPr>
    </w:p>
    <w:p w:rsidR="001C6257" w:rsidRDefault="001C6257" w:rsidP="001C625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Pr="003971A3">
        <w:rPr>
          <w:rFonts w:ascii="Arial" w:eastAsia="Times New Roman" w:hAnsi="Arial" w:cs="Arial"/>
          <w:i/>
          <w:sz w:val="20"/>
          <w:szCs w:val="20"/>
        </w:rPr>
        <w:t>Reaction</w:t>
      </w:r>
      <w:r>
        <w:rPr>
          <w:rFonts w:ascii="Arial" w:eastAsia="Times New Roman" w:hAnsi="Arial" w:cs="Arial"/>
          <w:sz w:val="20"/>
          <w:szCs w:val="20"/>
        </w:rPr>
        <w:t>:</w:t>
      </w:r>
    </w:p>
    <w:p w:rsidR="001C6257" w:rsidRDefault="001C6257" w:rsidP="001C625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To:</w:t>
      </w:r>
      <w:r>
        <w:rPr>
          <w:rFonts w:ascii="Arial" w:eastAsia="Times New Roman" w:hAnsi="Arial" w:cs="Arial"/>
          <w:sz w:val="20"/>
          <w:szCs w:val="20"/>
        </w:rPr>
        <w:tab/>
      </w:r>
      <w:proofErr w:type="spellStart"/>
      <w:r w:rsidR="008359B6">
        <w:rPr>
          <w:rFonts w:ascii="Arial" w:eastAsia="Times New Roman" w:hAnsi="Arial" w:cs="Arial"/>
          <w:sz w:val="20"/>
          <w:szCs w:val="20"/>
        </w:rPr>
        <w:t>current-author</w:t>
      </w:r>
      <w:proofErr w:type="gramStart"/>
      <w:r w:rsidR="008359B6">
        <w:rPr>
          <w:rFonts w:ascii="Arial" w:eastAsia="Times New Roman" w:hAnsi="Arial" w:cs="Arial"/>
          <w:sz w:val="20"/>
          <w:szCs w:val="20"/>
        </w:rPr>
        <w:t>:mail</w:t>
      </w:r>
      <w:proofErr w:type="spellEnd"/>
      <w:proofErr w:type="gramEnd"/>
    </w:p>
    <w:p w:rsidR="001C6257" w:rsidRDefault="001C6257" w:rsidP="001C625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:rsidR="001C6257" w:rsidRDefault="001C6257" w:rsidP="001C6257">
      <w:pPr>
        <w:rPr>
          <w:rFonts w:ascii="Arial" w:eastAsia="Times New Roman" w:hAnsi="Arial" w:cs="Arial"/>
          <w:sz w:val="20"/>
          <w:szCs w:val="20"/>
        </w:rPr>
      </w:pPr>
    </w:p>
    <w:p w:rsidR="001C6257" w:rsidRDefault="001C6257" w:rsidP="001C625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:rsidR="001C6257" w:rsidRDefault="001C6257" w:rsidP="008359B6">
      <w:pPr>
        <w:ind w:left="720"/>
        <w:rPr>
          <w:rFonts w:ascii="Arial" w:eastAsia="Times New Roman" w:hAnsi="Arial" w:cs="Arial"/>
          <w:sz w:val="20"/>
          <w:szCs w:val="20"/>
        </w:rPr>
      </w:pPr>
      <w:r w:rsidRPr="003971A3">
        <w:rPr>
          <w:rStyle w:val="fieldset-legend"/>
          <w:i/>
        </w:rPr>
        <w:t>Subject</w:t>
      </w:r>
      <w:r>
        <w:rPr>
          <w:rStyle w:val="fieldset-legend"/>
        </w:rPr>
        <w:t>: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:rsidR="001C6257" w:rsidRDefault="003971A3" w:rsidP="008359B6">
      <w:pPr>
        <w:ind w:left="720"/>
        <w:rPr>
          <w:rFonts w:ascii="Arial" w:eastAsia="Times New Roman" w:hAnsi="Arial" w:cs="Arial"/>
          <w:sz w:val="20"/>
          <w:szCs w:val="20"/>
        </w:rPr>
      </w:pPr>
      <w:r w:rsidRPr="003971A3">
        <w:rPr>
          <w:rFonts w:ascii="Arial" w:eastAsia="Times New Roman" w:hAnsi="Arial" w:cs="Arial"/>
          <w:sz w:val="20"/>
          <w:szCs w:val="20"/>
        </w:rPr>
        <w:t>Content has been approved</w:t>
      </w:r>
    </w:p>
    <w:p w:rsidR="001C6257" w:rsidRDefault="001C6257" w:rsidP="008359B6">
      <w:pPr>
        <w:ind w:left="720"/>
      </w:pPr>
    </w:p>
    <w:p w:rsidR="001C6257" w:rsidRDefault="001C6257" w:rsidP="008359B6">
      <w:pPr>
        <w:ind w:left="720"/>
      </w:pPr>
      <w:r w:rsidRPr="003971A3">
        <w:rPr>
          <w:rStyle w:val="fieldset-legend"/>
          <w:i/>
        </w:rPr>
        <w:t>Message</w:t>
      </w:r>
      <w:r>
        <w:rPr>
          <w:rStyle w:val="fieldset-legend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971A3" w:rsidRDefault="003971A3" w:rsidP="008359B6">
      <w:pPr>
        <w:ind w:left="720"/>
      </w:pPr>
      <w:r>
        <w:t>Greetings [</w:t>
      </w:r>
      <w:proofErr w:type="spellStart"/>
      <w:r>
        <w:t>current-revision</w:t>
      </w:r>
      <w:proofErr w:type="gramStart"/>
      <w:r>
        <w:t>:author</w:t>
      </w:r>
      <w:proofErr w:type="spellEnd"/>
      <w:proofErr w:type="gramEnd"/>
      <w:r>
        <w:t>],</w:t>
      </w:r>
    </w:p>
    <w:p w:rsidR="003971A3" w:rsidRDefault="003971A3" w:rsidP="008359B6">
      <w:pPr>
        <w:ind w:left="720"/>
      </w:pPr>
    </w:p>
    <w:p w:rsidR="003971A3" w:rsidRDefault="003971A3" w:rsidP="008359B6">
      <w:pPr>
        <w:ind w:left="720"/>
      </w:pPr>
      <w:r>
        <w:t>Your content has been approved for the following page: [</w:t>
      </w:r>
      <w:proofErr w:type="spellStart"/>
      <w:r>
        <w:t>node</w:t>
      </w:r>
      <w:proofErr w:type="gramStart"/>
      <w:r>
        <w:t>:url</w:t>
      </w:r>
      <w:proofErr w:type="spellEnd"/>
      <w:proofErr w:type="gramEnd"/>
      <w:r>
        <w:t xml:space="preserve">] </w:t>
      </w:r>
    </w:p>
    <w:p w:rsidR="003971A3" w:rsidRDefault="003971A3" w:rsidP="008359B6">
      <w:pPr>
        <w:ind w:left="720"/>
      </w:pPr>
      <w:r>
        <w:t xml:space="preserve">Revision </w:t>
      </w:r>
      <w:proofErr w:type="gramStart"/>
      <w:r>
        <w:t>#[</w:t>
      </w:r>
      <w:proofErr w:type="spellStart"/>
      <w:proofErr w:type="gramEnd"/>
      <w:r>
        <w:t>node:vid</w:t>
      </w:r>
      <w:proofErr w:type="spellEnd"/>
      <w:r>
        <w:t>]</w:t>
      </w:r>
    </w:p>
    <w:p w:rsidR="003971A3" w:rsidRDefault="003971A3" w:rsidP="008359B6">
      <w:pPr>
        <w:ind w:left="720"/>
      </w:pPr>
    </w:p>
    <w:p w:rsidR="003971A3" w:rsidRDefault="003971A3" w:rsidP="008359B6">
      <w:pPr>
        <w:ind w:left="720"/>
      </w:pPr>
      <w:r>
        <w:t>Regards,</w:t>
      </w:r>
    </w:p>
    <w:p w:rsidR="003971A3" w:rsidRDefault="003971A3" w:rsidP="008359B6">
      <w:pPr>
        <w:ind w:left="720"/>
      </w:pPr>
    </w:p>
    <w:p w:rsidR="003971A3" w:rsidRDefault="003971A3" w:rsidP="008359B6">
      <w:pPr>
        <w:ind w:left="720"/>
      </w:pPr>
      <w:r>
        <w:t>[</w:t>
      </w:r>
      <w:proofErr w:type="spellStart"/>
      <w:proofErr w:type="gramStart"/>
      <w:r>
        <w:t>site:</w:t>
      </w:r>
      <w:proofErr w:type="gramEnd"/>
      <w:r>
        <w:t>name</w:t>
      </w:r>
      <w:proofErr w:type="spellEnd"/>
      <w:r>
        <w:t>] [</w:t>
      </w:r>
      <w:proofErr w:type="spellStart"/>
      <w:proofErr w:type="gramStart"/>
      <w:r>
        <w:t>site:</w:t>
      </w:r>
      <w:proofErr w:type="gramEnd"/>
      <w:r>
        <w:t>url</w:t>
      </w:r>
      <w:proofErr w:type="spellEnd"/>
      <w:r>
        <w:t>] [</w:t>
      </w:r>
      <w:proofErr w:type="spellStart"/>
      <w:proofErr w:type="gramStart"/>
      <w:r>
        <w:t>site:</w:t>
      </w:r>
      <w:proofErr w:type="gramEnd"/>
      <w:r>
        <w:t>slogan</w:t>
      </w:r>
      <w:proofErr w:type="spellEnd"/>
      <w:r>
        <w:t>]</w:t>
      </w:r>
    </w:p>
    <w:p w:rsidR="001C6257" w:rsidRDefault="003971A3" w:rsidP="008359B6">
      <w:pPr>
        <w:ind w:left="720"/>
      </w:pPr>
      <w:r>
        <w:t>[</w:t>
      </w:r>
      <w:proofErr w:type="spellStart"/>
      <w:proofErr w:type="gramStart"/>
      <w:r>
        <w:t>date:</w:t>
      </w:r>
      <w:proofErr w:type="gramEnd"/>
      <w:r>
        <w:t>medium</w:t>
      </w:r>
      <w:proofErr w:type="spellEnd"/>
      <w:r>
        <w:t>]</w:t>
      </w:r>
    </w:p>
    <w:p w:rsidR="007B4527" w:rsidRDefault="007B4527" w:rsidP="00D47A0B"/>
    <w:p w:rsidR="007B4527" w:rsidRDefault="007B4527" w:rsidP="00D47A0B"/>
    <w:p w:rsidR="00296388" w:rsidRPr="00296388" w:rsidRDefault="00296388" w:rsidP="00D47A0B"/>
    <w:p w:rsidR="00933A4D" w:rsidRDefault="00933A4D" w:rsidP="00296388">
      <w:pPr>
        <w:jc w:val="center"/>
        <w:rPr>
          <w:u w:val="single"/>
        </w:rPr>
      </w:pPr>
    </w:p>
    <w:p w:rsidR="00933A4D" w:rsidRDefault="00933A4D" w:rsidP="00296388">
      <w:pPr>
        <w:jc w:val="center"/>
        <w:rPr>
          <w:u w:val="single"/>
        </w:rPr>
      </w:pPr>
    </w:p>
    <w:p w:rsidR="00D47A0B" w:rsidRPr="00296388" w:rsidRDefault="00D47A0B" w:rsidP="00296388">
      <w:pPr>
        <w:jc w:val="center"/>
        <w:rPr>
          <w:u w:val="single"/>
        </w:rPr>
      </w:pPr>
      <w:r w:rsidRPr="00296388">
        <w:rPr>
          <w:u w:val="single"/>
        </w:rPr>
        <w:lastRenderedPageBreak/>
        <w:t>Un</w:t>
      </w:r>
      <w:r w:rsidR="00F52D5F" w:rsidRPr="00296388">
        <w:rPr>
          <w:u w:val="single"/>
        </w:rPr>
        <w:t>published notification</w:t>
      </w:r>
    </w:p>
    <w:p w:rsidR="00EB15FF" w:rsidRDefault="00EB15FF" w:rsidP="00D47A0B">
      <w:r>
        <w:tab/>
      </w:r>
      <w:r>
        <w:tab/>
      </w:r>
      <w:r>
        <w:tab/>
      </w:r>
      <w:r>
        <w:tab/>
      </w:r>
      <w:r>
        <w:tab/>
      </w:r>
    </w:p>
    <w:p w:rsidR="00F52D5F" w:rsidRDefault="00F52D5F" w:rsidP="00D47A0B">
      <w:r>
        <w:tab/>
      </w:r>
      <w:r>
        <w:tab/>
      </w:r>
      <w:r>
        <w:tab/>
      </w:r>
      <w:r>
        <w:tab/>
      </w:r>
    </w:p>
    <w:p w:rsidR="00D47A0B" w:rsidRDefault="00F52D5F" w:rsidP="00D47A0B">
      <w:r>
        <w:tab/>
      </w:r>
      <w:r>
        <w:tab/>
      </w:r>
    </w:p>
    <w:p w:rsidR="00933A4D" w:rsidRDefault="00F52D5F" w:rsidP="00933A4D">
      <w:r>
        <w:tab/>
      </w:r>
      <w:r w:rsidR="00933A4D">
        <w:t>E</w:t>
      </w:r>
      <w:r w:rsidR="00933A4D" w:rsidRPr="003971A3">
        <w:rPr>
          <w:b/>
        </w:rPr>
        <w:t>vents</w:t>
      </w:r>
      <w:r w:rsidR="00933A4D">
        <w:t>:</w:t>
      </w:r>
      <w:r w:rsidR="00933A4D">
        <w:tab/>
      </w:r>
      <w:r w:rsidR="00933A4D">
        <w:tab/>
      </w:r>
      <w:r w:rsidR="00933A4D">
        <w:tab/>
      </w:r>
      <w:r w:rsidR="00933A4D">
        <w:tab/>
      </w:r>
      <w:r w:rsidR="00933A4D">
        <w:tab/>
      </w:r>
      <w:r w:rsidR="00933A4D">
        <w:t>Content has been unpublished</w:t>
      </w:r>
    </w:p>
    <w:p w:rsidR="00933A4D" w:rsidRDefault="00933A4D" w:rsidP="00933A4D">
      <w:r>
        <w:tab/>
      </w:r>
    </w:p>
    <w:p w:rsidR="00933A4D" w:rsidRDefault="00933A4D" w:rsidP="00933A4D">
      <w:pPr>
        <w:ind w:firstLine="720"/>
      </w:pPr>
      <w:r w:rsidRPr="003971A3">
        <w:rPr>
          <w:b/>
        </w:rPr>
        <w:t>Conditions</w:t>
      </w:r>
      <w:r>
        <w:t>:</w:t>
      </w:r>
      <w:r>
        <w:tab/>
      </w:r>
      <w:r>
        <w:tab/>
      </w:r>
      <w:r>
        <w:tab/>
      </w:r>
      <w:r>
        <w:tab/>
        <w:t>None</w:t>
      </w:r>
    </w:p>
    <w:p w:rsidR="00933A4D" w:rsidRDefault="00933A4D" w:rsidP="00933A4D">
      <w:pPr>
        <w:rPr>
          <w:rFonts w:ascii="Arial" w:eastAsia="Times New Roman" w:hAnsi="Arial" w:cs="Arial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3A4D" w:rsidRDefault="00933A4D" w:rsidP="00933A4D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3971A3">
        <w:rPr>
          <w:rFonts w:ascii="Arial" w:eastAsia="Times New Roman" w:hAnsi="Arial" w:cs="Arial"/>
          <w:b/>
          <w:sz w:val="20"/>
          <w:szCs w:val="20"/>
        </w:rPr>
        <w:t>Actions</w:t>
      </w:r>
      <w:r>
        <w:rPr>
          <w:rFonts w:ascii="Arial" w:eastAsia="Times New Roman" w:hAnsi="Arial" w:cs="Arial"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Send mail</w:t>
      </w:r>
      <w:r>
        <w:rPr>
          <w:rFonts w:ascii="Arial" w:eastAsia="Times New Roman" w:hAnsi="Arial" w:cs="Arial"/>
          <w:sz w:val="20"/>
          <w:szCs w:val="20"/>
        </w:rPr>
        <w:t xml:space="preserve"> to all users of a role</w:t>
      </w:r>
    </w:p>
    <w:p w:rsidR="00933A4D" w:rsidRDefault="00933A4D" w:rsidP="00933A4D">
      <w:pPr>
        <w:rPr>
          <w:rFonts w:ascii="Arial" w:eastAsia="Times New Roman" w:hAnsi="Arial" w:cs="Arial"/>
          <w:sz w:val="20"/>
          <w:szCs w:val="20"/>
        </w:rPr>
      </w:pPr>
    </w:p>
    <w:p w:rsidR="00F52D5F" w:rsidRDefault="00F52D5F" w:rsidP="00D47A0B"/>
    <w:p w:rsidR="00D47A0B" w:rsidRPr="004942DE" w:rsidRDefault="00D47A0B" w:rsidP="00D47A0B">
      <w:pPr>
        <w:rPr>
          <w:b/>
        </w:rPr>
      </w:pPr>
      <w:r>
        <w:tab/>
      </w:r>
      <w:r>
        <w:tab/>
      </w:r>
    </w:p>
    <w:p w:rsidR="00933A4D" w:rsidRDefault="00933A4D" w:rsidP="00933A4D">
      <w:pPr>
        <w:ind w:left="3600" w:firstLine="720"/>
        <w:rPr>
          <w:rFonts w:ascii="Arial" w:eastAsia="Times New Roman" w:hAnsi="Arial" w:cs="Arial"/>
          <w:sz w:val="20"/>
          <w:szCs w:val="20"/>
        </w:rPr>
      </w:pPr>
    </w:p>
    <w:p w:rsidR="00933A4D" w:rsidRDefault="00933A4D" w:rsidP="00933A4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Pr="003971A3">
        <w:rPr>
          <w:rFonts w:ascii="Arial" w:eastAsia="Times New Roman" w:hAnsi="Arial" w:cs="Arial"/>
          <w:i/>
          <w:sz w:val="20"/>
          <w:szCs w:val="20"/>
        </w:rPr>
        <w:t>Reaction</w:t>
      </w:r>
      <w:r>
        <w:rPr>
          <w:rFonts w:ascii="Arial" w:eastAsia="Times New Roman" w:hAnsi="Arial" w:cs="Arial"/>
          <w:sz w:val="20"/>
          <w:szCs w:val="20"/>
        </w:rPr>
        <w:t>:</w:t>
      </w:r>
    </w:p>
    <w:p w:rsidR="00933A4D" w:rsidRDefault="00933A4D" w:rsidP="00933A4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>Roles: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>administrator, content approver</w:t>
      </w:r>
    </w:p>
    <w:p w:rsidR="00933A4D" w:rsidRDefault="00933A4D" w:rsidP="00933A4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:rsidR="00933A4D" w:rsidRDefault="00933A4D" w:rsidP="00933A4D">
      <w:pPr>
        <w:rPr>
          <w:rFonts w:ascii="Arial" w:eastAsia="Times New Roman" w:hAnsi="Arial" w:cs="Arial"/>
          <w:sz w:val="20"/>
          <w:szCs w:val="20"/>
        </w:rPr>
      </w:pPr>
    </w:p>
    <w:p w:rsidR="00933A4D" w:rsidRDefault="00933A4D" w:rsidP="00933A4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:rsidR="00933A4D" w:rsidRDefault="00933A4D" w:rsidP="00933A4D">
      <w:pPr>
        <w:ind w:left="720"/>
        <w:rPr>
          <w:rFonts w:ascii="Arial" w:eastAsia="Times New Roman" w:hAnsi="Arial" w:cs="Arial"/>
          <w:sz w:val="20"/>
          <w:szCs w:val="20"/>
        </w:rPr>
      </w:pPr>
      <w:r w:rsidRPr="003971A3">
        <w:rPr>
          <w:rStyle w:val="fieldset-legend"/>
          <w:i/>
        </w:rPr>
        <w:t>Subject</w:t>
      </w:r>
      <w:r>
        <w:rPr>
          <w:rStyle w:val="fieldset-legend"/>
        </w:rPr>
        <w:t>: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:rsidR="00933A4D" w:rsidRDefault="00933A4D" w:rsidP="00933A4D">
      <w:pPr>
        <w:ind w:left="720"/>
        <w:rPr>
          <w:rFonts w:ascii="Arial" w:eastAsia="Times New Roman" w:hAnsi="Arial" w:cs="Arial"/>
          <w:sz w:val="20"/>
          <w:szCs w:val="20"/>
        </w:rPr>
      </w:pPr>
      <w:r w:rsidRPr="003971A3">
        <w:rPr>
          <w:rFonts w:ascii="Arial" w:eastAsia="Times New Roman" w:hAnsi="Arial" w:cs="Arial"/>
          <w:sz w:val="20"/>
          <w:szCs w:val="20"/>
        </w:rPr>
        <w:t xml:space="preserve">Content has been </w:t>
      </w:r>
      <w:r>
        <w:rPr>
          <w:rFonts w:ascii="Arial" w:eastAsia="Times New Roman" w:hAnsi="Arial" w:cs="Arial"/>
          <w:sz w:val="20"/>
          <w:szCs w:val="20"/>
        </w:rPr>
        <w:t>unpublished</w:t>
      </w:r>
    </w:p>
    <w:p w:rsidR="00933A4D" w:rsidRDefault="00933A4D" w:rsidP="00933A4D">
      <w:pPr>
        <w:ind w:left="720"/>
      </w:pPr>
    </w:p>
    <w:p w:rsidR="00933A4D" w:rsidRDefault="00933A4D" w:rsidP="00933A4D">
      <w:pPr>
        <w:ind w:left="720"/>
      </w:pPr>
      <w:r w:rsidRPr="003971A3">
        <w:rPr>
          <w:rStyle w:val="fieldset-legend"/>
          <w:i/>
        </w:rPr>
        <w:t>Message</w:t>
      </w:r>
      <w:r>
        <w:rPr>
          <w:rStyle w:val="fieldset-legend"/>
        </w:rPr>
        <w:t>:</w:t>
      </w:r>
      <w:r>
        <w:tab/>
      </w:r>
    </w:p>
    <w:p w:rsidR="00933A4D" w:rsidRDefault="00933A4D" w:rsidP="00933A4D">
      <w:pPr>
        <w:ind w:left="720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</w:p>
    <w:p w:rsidR="00933A4D" w:rsidRDefault="00933A4D" w:rsidP="00933A4D">
      <w:pPr>
        <w:ind w:left="1440"/>
      </w:pPr>
      <w:r>
        <w:t>Greetings Administrator,</w:t>
      </w:r>
    </w:p>
    <w:p w:rsidR="00933A4D" w:rsidRDefault="00933A4D" w:rsidP="00933A4D">
      <w:pPr>
        <w:ind w:left="1440"/>
      </w:pPr>
    </w:p>
    <w:p w:rsidR="00933A4D" w:rsidRDefault="00933A4D" w:rsidP="00933A4D">
      <w:pPr>
        <w:ind w:left="1440"/>
      </w:pPr>
      <w:r>
        <w:t>The following page has been unpublished: [</w:t>
      </w:r>
      <w:proofErr w:type="spellStart"/>
      <w:r>
        <w:t>node</w:t>
      </w:r>
      <w:proofErr w:type="gramStart"/>
      <w:r>
        <w:t>:url</w:t>
      </w:r>
      <w:proofErr w:type="spellEnd"/>
      <w:proofErr w:type="gramEnd"/>
      <w:r>
        <w:t xml:space="preserve">] </w:t>
      </w:r>
    </w:p>
    <w:p w:rsidR="00933A4D" w:rsidRDefault="00933A4D" w:rsidP="00933A4D">
      <w:pPr>
        <w:ind w:left="1440"/>
      </w:pPr>
    </w:p>
    <w:p w:rsidR="00933A4D" w:rsidRDefault="00933A4D" w:rsidP="00933A4D">
      <w:pPr>
        <w:ind w:left="1440"/>
      </w:pPr>
    </w:p>
    <w:p w:rsidR="00933A4D" w:rsidRDefault="00933A4D" w:rsidP="00933A4D">
      <w:pPr>
        <w:ind w:left="1440"/>
      </w:pPr>
      <w:proofErr w:type="gramStart"/>
      <w:r>
        <w:t>by</w:t>
      </w:r>
      <w:proofErr w:type="gramEnd"/>
      <w:r>
        <w:t>: [</w:t>
      </w:r>
      <w:proofErr w:type="spellStart"/>
      <w:r>
        <w:t>site:current-user</w:t>
      </w:r>
      <w:proofErr w:type="spellEnd"/>
      <w:r>
        <w:t>] Revision #[</w:t>
      </w:r>
      <w:proofErr w:type="spellStart"/>
      <w:r>
        <w:t>node:vid</w:t>
      </w:r>
      <w:proofErr w:type="spellEnd"/>
      <w:r>
        <w:t>]</w:t>
      </w:r>
    </w:p>
    <w:p w:rsidR="00933A4D" w:rsidRDefault="00933A4D" w:rsidP="00933A4D">
      <w:pPr>
        <w:ind w:left="1440"/>
      </w:pPr>
    </w:p>
    <w:p w:rsidR="00933A4D" w:rsidRDefault="00933A4D" w:rsidP="00933A4D">
      <w:pPr>
        <w:ind w:left="1440"/>
      </w:pPr>
      <w:r>
        <w:t xml:space="preserve">Please note, the </w:t>
      </w:r>
      <w:proofErr w:type="gramStart"/>
      <w:r>
        <w:t>content(</w:t>
      </w:r>
      <w:proofErr w:type="gramEnd"/>
      <w:r>
        <w:t>old or new) will not display for other users unless at least one revision is published.  Make sure to check to see that a revision is published</w:t>
      </w:r>
    </w:p>
    <w:p w:rsidR="00933A4D" w:rsidRDefault="00933A4D" w:rsidP="00933A4D">
      <w:pPr>
        <w:ind w:left="1440"/>
      </w:pPr>
    </w:p>
    <w:p w:rsidR="00933A4D" w:rsidRDefault="00933A4D" w:rsidP="00933A4D">
      <w:pPr>
        <w:ind w:left="1440"/>
      </w:pPr>
      <w:r>
        <w:t>Please contact the user [</w:t>
      </w:r>
      <w:proofErr w:type="spellStart"/>
      <w:r>
        <w:t>site</w:t>
      </w:r>
      <w:proofErr w:type="gramStart"/>
      <w:r>
        <w:t>:current</w:t>
      </w:r>
      <w:proofErr w:type="gramEnd"/>
      <w:r>
        <w:t>-user</w:t>
      </w:r>
      <w:proofErr w:type="spellEnd"/>
      <w:r>
        <w:t>] for further information about this publication.</w:t>
      </w:r>
    </w:p>
    <w:p w:rsidR="00933A4D" w:rsidRDefault="00933A4D" w:rsidP="00933A4D">
      <w:pPr>
        <w:ind w:left="1440"/>
      </w:pPr>
    </w:p>
    <w:p w:rsidR="00933A4D" w:rsidRDefault="00933A4D" w:rsidP="00933A4D">
      <w:pPr>
        <w:ind w:left="1440"/>
      </w:pPr>
      <w:r>
        <w:t>Regards,</w:t>
      </w:r>
    </w:p>
    <w:p w:rsidR="00933A4D" w:rsidRDefault="00933A4D" w:rsidP="00933A4D">
      <w:pPr>
        <w:ind w:left="1440"/>
      </w:pPr>
    </w:p>
    <w:p w:rsidR="00933A4D" w:rsidRDefault="00933A4D" w:rsidP="00933A4D">
      <w:pPr>
        <w:ind w:left="1440"/>
      </w:pPr>
      <w:r>
        <w:t>[</w:t>
      </w:r>
      <w:proofErr w:type="spellStart"/>
      <w:proofErr w:type="gramStart"/>
      <w:r>
        <w:t>site:</w:t>
      </w:r>
      <w:proofErr w:type="gramEnd"/>
      <w:r>
        <w:t>name</w:t>
      </w:r>
      <w:proofErr w:type="spellEnd"/>
      <w:r>
        <w:t>] [</w:t>
      </w:r>
      <w:proofErr w:type="spellStart"/>
      <w:proofErr w:type="gramStart"/>
      <w:r>
        <w:t>site:</w:t>
      </w:r>
      <w:proofErr w:type="gramEnd"/>
      <w:r>
        <w:t>url</w:t>
      </w:r>
      <w:proofErr w:type="spellEnd"/>
      <w:r>
        <w:t>] [</w:t>
      </w:r>
      <w:proofErr w:type="spellStart"/>
      <w:proofErr w:type="gramStart"/>
      <w:r>
        <w:t>site:</w:t>
      </w:r>
      <w:proofErr w:type="gramEnd"/>
      <w:r>
        <w:t>slogan</w:t>
      </w:r>
      <w:proofErr w:type="spellEnd"/>
      <w:r>
        <w:t>]</w:t>
      </w:r>
    </w:p>
    <w:p w:rsidR="00CA2434" w:rsidRDefault="00933A4D" w:rsidP="00933A4D">
      <w:pPr>
        <w:ind w:left="1440"/>
      </w:pPr>
      <w:r>
        <w:t>[</w:t>
      </w:r>
      <w:proofErr w:type="spellStart"/>
      <w:proofErr w:type="gramStart"/>
      <w:r>
        <w:t>date:</w:t>
      </w:r>
      <w:proofErr w:type="gramEnd"/>
      <w:r>
        <w:t>medium</w:t>
      </w:r>
      <w:proofErr w:type="spellEnd"/>
      <w:r>
        <w:t>]</w:t>
      </w:r>
    </w:p>
    <w:p w:rsidR="00CA2434" w:rsidRDefault="00CA2434" w:rsidP="00CA2434"/>
    <w:p w:rsidR="00F54CBE" w:rsidRPr="00D64BEE" w:rsidRDefault="00F54CBE" w:rsidP="00D64BEE"/>
    <w:sectPr w:rsidR="00F54CBE" w:rsidRPr="00D6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388" w:rsidRDefault="00296388" w:rsidP="00D64BEE">
      <w:r>
        <w:separator/>
      </w:r>
    </w:p>
  </w:endnote>
  <w:endnote w:type="continuationSeparator" w:id="0">
    <w:p w:rsidR="00296388" w:rsidRDefault="00296388" w:rsidP="00D6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388" w:rsidRDefault="00296388" w:rsidP="00D64BEE">
      <w:r>
        <w:separator/>
      </w:r>
    </w:p>
  </w:footnote>
  <w:footnote w:type="continuationSeparator" w:id="0">
    <w:p w:rsidR="00296388" w:rsidRDefault="00296388" w:rsidP="00D64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F8"/>
    <w:rsid w:val="0002722C"/>
    <w:rsid w:val="000420EA"/>
    <w:rsid w:val="0006635E"/>
    <w:rsid w:val="000D3221"/>
    <w:rsid w:val="000E6641"/>
    <w:rsid w:val="001274E9"/>
    <w:rsid w:val="001B38B3"/>
    <w:rsid w:val="001C6257"/>
    <w:rsid w:val="001E092A"/>
    <w:rsid w:val="00260CB6"/>
    <w:rsid w:val="00296388"/>
    <w:rsid w:val="003971A3"/>
    <w:rsid w:val="004942DE"/>
    <w:rsid w:val="005311B0"/>
    <w:rsid w:val="00626F9F"/>
    <w:rsid w:val="006317EA"/>
    <w:rsid w:val="007B4527"/>
    <w:rsid w:val="008319E0"/>
    <w:rsid w:val="008359B6"/>
    <w:rsid w:val="00933A4D"/>
    <w:rsid w:val="009A36F8"/>
    <w:rsid w:val="009F6D5C"/>
    <w:rsid w:val="00B26478"/>
    <w:rsid w:val="00B40D49"/>
    <w:rsid w:val="00C13384"/>
    <w:rsid w:val="00C40A5A"/>
    <w:rsid w:val="00CA2434"/>
    <w:rsid w:val="00CA6836"/>
    <w:rsid w:val="00D47A0B"/>
    <w:rsid w:val="00D54655"/>
    <w:rsid w:val="00D64BEE"/>
    <w:rsid w:val="00D86270"/>
    <w:rsid w:val="00DD596E"/>
    <w:rsid w:val="00EB15FF"/>
    <w:rsid w:val="00F52D5F"/>
    <w:rsid w:val="00F54CBE"/>
    <w:rsid w:val="00FB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5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4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BEE"/>
  </w:style>
  <w:style w:type="paragraph" w:styleId="Footer">
    <w:name w:val="footer"/>
    <w:basedOn w:val="Normal"/>
    <w:link w:val="FooterChar"/>
    <w:uiPriority w:val="99"/>
    <w:unhideWhenUsed/>
    <w:rsid w:val="00D64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BEE"/>
  </w:style>
  <w:style w:type="character" w:styleId="Emphasis">
    <w:name w:val="Emphasis"/>
    <w:basedOn w:val="DefaultParagraphFont"/>
    <w:uiPriority w:val="20"/>
    <w:qFormat/>
    <w:rsid w:val="004942DE"/>
    <w:rPr>
      <w:i/>
      <w:iCs/>
    </w:rPr>
  </w:style>
  <w:style w:type="character" w:styleId="Strong">
    <w:name w:val="Strong"/>
    <w:basedOn w:val="DefaultParagraphFont"/>
    <w:uiPriority w:val="22"/>
    <w:qFormat/>
    <w:rsid w:val="004942DE"/>
    <w:rPr>
      <w:b/>
      <w:bCs/>
    </w:rPr>
  </w:style>
  <w:style w:type="character" w:customStyle="1" w:styleId="rules-content-heading">
    <w:name w:val="rules-content-heading"/>
    <w:basedOn w:val="DefaultParagraphFont"/>
    <w:rsid w:val="00626F9F"/>
  </w:style>
  <w:style w:type="character" w:customStyle="1" w:styleId="rules-parameter-label">
    <w:name w:val="rules-parameter-label"/>
    <w:basedOn w:val="DefaultParagraphFont"/>
    <w:rsid w:val="00626F9F"/>
  </w:style>
  <w:style w:type="character" w:customStyle="1" w:styleId="rules-parameter-configuration">
    <w:name w:val="rules-parameter-configuration"/>
    <w:basedOn w:val="DefaultParagraphFont"/>
    <w:rsid w:val="00626F9F"/>
  </w:style>
  <w:style w:type="character" w:customStyle="1" w:styleId="rules-parameter-options-entry">
    <w:name w:val="rules-parameter-options-entry"/>
    <w:basedOn w:val="DefaultParagraphFont"/>
    <w:rsid w:val="00626F9F"/>
  </w:style>
  <w:style w:type="character" w:customStyle="1" w:styleId="fieldset-legend">
    <w:name w:val="fieldset-legend"/>
    <w:basedOn w:val="DefaultParagraphFont"/>
    <w:rsid w:val="007B45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5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4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BEE"/>
  </w:style>
  <w:style w:type="paragraph" w:styleId="Footer">
    <w:name w:val="footer"/>
    <w:basedOn w:val="Normal"/>
    <w:link w:val="FooterChar"/>
    <w:uiPriority w:val="99"/>
    <w:unhideWhenUsed/>
    <w:rsid w:val="00D64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BEE"/>
  </w:style>
  <w:style w:type="character" w:styleId="Emphasis">
    <w:name w:val="Emphasis"/>
    <w:basedOn w:val="DefaultParagraphFont"/>
    <w:uiPriority w:val="20"/>
    <w:qFormat/>
    <w:rsid w:val="004942DE"/>
    <w:rPr>
      <w:i/>
      <w:iCs/>
    </w:rPr>
  </w:style>
  <w:style w:type="character" w:styleId="Strong">
    <w:name w:val="Strong"/>
    <w:basedOn w:val="DefaultParagraphFont"/>
    <w:uiPriority w:val="22"/>
    <w:qFormat/>
    <w:rsid w:val="004942DE"/>
    <w:rPr>
      <w:b/>
      <w:bCs/>
    </w:rPr>
  </w:style>
  <w:style w:type="character" w:customStyle="1" w:styleId="rules-content-heading">
    <w:name w:val="rules-content-heading"/>
    <w:basedOn w:val="DefaultParagraphFont"/>
    <w:rsid w:val="00626F9F"/>
  </w:style>
  <w:style w:type="character" w:customStyle="1" w:styleId="rules-parameter-label">
    <w:name w:val="rules-parameter-label"/>
    <w:basedOn w:val="DefaultParagraphFont"/>
    <w:rsid w:val="00626F9F"/>
  </w:style>
  <w:style w:type="character" w:customStyle="1" w:styleId="rules-parameter-configuration">
    <w:name w:val="rules-parameter-configuration"/>
    <w:basedOn w:val="DefaultParagraphFont"/>
    <w:rsid w:val="00626F9F"/>
  </w:style>
  <w:style w:type="character" w:customStyle="1" w:styleId="rules-parameter-options-entry">
    <w:name w:val="rules-parameter-options-entry"/>
    <w:basedOn w:val="DefaultParagraphFont"/>
    <w:rsid w:val="00626F9F"/>
  </w:style>
  <w:style w:type="character" w:customStyle="1" w:styleId="fieldset-legend">
    <w:name w:val="fieldset-legend"/>
    <w:basedOn w:val="DefaultParagraphFont"/>
    <w:rsid w:val="007B4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36A42488</Template>
  <TotalTime>462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Burke, Kevin</dc:creator>
  <cp:lastModifiedBy>Burke, Kevin</cp:lastModifiedBy>
  <cp:revision>18</cp:revision>
  <dcterms:created xsi:type="dcterms:W3CDTF">2012-09-26T18:01:00Z</dcterms:created>
  <dcterms:modified xsi:type="dcterms:W3CDTF">2012-10-01T16:17:00Z</dcterms:modified>
</cp:coreProperties>
</file>