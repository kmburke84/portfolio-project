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641" w:rsidRDefault="000E6641" w:rsidP="00AA6FF6">
      <w:pPr>
        <w:jc w:val="center"/>
      </w:pPr>
    </w:p>
    <w:p w:rsidR="00AA6FF6" w:rsidRPr="001E752E" w:rsidRDefault="00AA6FF6" w:rsidP="00AA6FF6">
      <w:pPr>
        <w:jc w:val="center"/>
        <w:rPr>
          <w:b/>
        </w:rPr>
      </w:pPr>
    </w:p>
    <w:p w:rsidR="00AA6FF6" w:rsidRPr="001E752E" w:rsidRDefault="00AA6FF6" w:rsidP="00AA6FF6">
      <w:pPr>
        <w:jc w:val="center"/>
        <w:rPr>
          <w:b/>
        </w:rPr>
      </w:pPr>
      <w:proofErr w:type="spellStart"/>
      <w:r w:rsidRPr="001E752E">
        <w:rPr>
          <w:b/>
        </w:rPr>
        <w:t>Revisioning</w:t>
      </w:r>
      <w:proofErr w:type="spellEnd"/>
      <w:r w:rsidRPr="001E752E">
        <w:rPr>
          <w:b/>
        </w:rPr>
        <w:t xml:space="preserve"> Tutorial for </w:t>
      </w:r>
      <w:proofErr w:type="spellStart"/>
      <w:r w:rsidRPr="001E752E">
        <w:rPr>
          <w:b/>
        </w:rPr>
        <w:t>Adminstrative</w:t>
      </w:r>
      <w:proofErr w:type="spellEnd"/>
      <w:r w:rsidRPr="001E752E">
        <w:rPr>
          <w:b/>
        </w:rPr>
        <w:t xml:space="preserve"> Technologies</w:t>
      </w:r>
    </w:p>
    <w:p w:rsidR="00AA6FF6" w:rsidRDefault="00AA6FF6" w:rsidP="00AA6FF6">
      <w:pPr>
        <w:jc w:val="center"/>
      </w:pPr>
    </w:p>
    <w:p w:rsidR="00AA6FF6" w:rsidRDefault="00AA6FF6" w:rsidP="00AA6FF6">
      <w:pPr>
        <w:jc w:val="center"/>
      </w:pPr>
    </w:p>
    <w:p w:rsidR="00AA6FF6" w:rsidRDefault="00AA6FF6" w:rsidP="00AA6FF6">
      <w:r>
        <w:t xml:space="preserve">The Administrative technologies site is going through some site changes.  One that is being implemented right now is the ability to add content through a process called </w:t>
      </w:r>
      <w:proofErr w:type="spellStart"/>
      <w:r>
        <w:t>revisioning</w:t>
      </w:r>
      <w:proofErr w:type="spellEnd"/>
      <w:r>
        <w:t xml:space="preserve">.  Why are we doing </w:t>
      </w:r>
      <w:proofErr w:type="spellStart"/>
      <w:r>
        <w:t>revisioning</w:t>
      </w:r>
      <w:proofErr w:type="spellEnd"/>
      <w:r>
        <w:t xml:space="preserve">?  Well this allows new content or changes to </w:t>
      </w:r>
      <w:r w:rsidR="00D75ACC">
        <w:t xml:space="preserve">existing </w:t>
      </w:r>
      <w:r>
        <w:t xml:space="preserve">content </w:t>
      </w:r>
      <w:r w:rsidR="002D53B1">
        <w:t>in a safe and efficient manner.</w:t>
      </w:r>
      <w:r w:rsidR="00646E27">
        <w:t xml:space="preserve">  This keeps the site from unintentional mistakes.</w:t>
      </w:r>
      <w:r w:rsidR="002D53B1">
        <w:t xml:space="preserve">  </w:t>
      </w:r>
      <w:r w:rsidR="00646E27">
        <w:t xml:space="preserve">Use the </w:t>
      </w:r>
      <w:r w:rsidR="002D53B1">
        <w:t xml:space="preserve">follow the steps to use </w:t>
      </w:r>
      <w:proofErr w:type="spellStart"/>
      <w:r w:rsidR="002D53B1">
        <w:t>revisioning</w:t>
      </w:r>
      <w:proofErr w:type="spellEnd"/>
      <w:r w:rsidR="002D53B1">
        <w:t xml:space="preserve">.  </w:t>
      </w:r>
    </w:p>
    <w:p w:rsidR="002D53B1" w:rsidRDefault="002D53B1" w:rsidP="00AA6FF6"/>
    <w:p w:rsidR="001C7A43" w:rsidRDefault="001C7A43" w:rsidP="001C7A43">
      <w:pPr>
        <w:pBdr>
          <w:bottom w:val="single" w:sz="4" w:space="1" w:color="auto"/>
        </w:pBdr>
      </w:pPr>
    </w:p>
    <w:p w:rsidR="001C7A43" w:rsidRDefault="001C7A43" w:rsidP="001C7A43">
      <w:pPr>
        <w:pBdr>
          <w:bottom w:val="single" w:sz="4" w:space="1" w:color="auto"/>
        </w:pBdr>
      </w:pPr>
    </w:p>
    <w:p w:rsidR="00F926B3" w:rsidRDefault="00F926B3" w:rsidP="001C7A43">
      <w:pPr>
        <w:pBdr>
          <w:bottom w:val="single" w:sz="4" w:space="1" w:color="auto"/>
        </w:pBdr>
      </w:pPr>
      <w:r>
        <w:t>Administrators and content approvers:</w:t>
      </w:r>
    </w:p>
    <w:p w:rsidR="00F926B3" w:rsidRDefault="00F926B3" w:rsidP="00AA6FF6"/>
    <w:p w:rsidR="00184981" w:rsidRDefault="00271ED0" w:rsidP="00AA6FF6">
      <w:r>
        <w:t xml:space="preserve">When content has been created by the Content Manager, </w:t>
      </w:r>
      <w:r w:rsidR="00F926B3">
        <w:t xml:space="preserve">You will be notified by email about a revision that needs to be published.  </w:t>
      </w:r>
      <w:r w:rsidR="002D53B1">
        <w:t xml:space="preserve">When you log in to </w:t>
      </w:r>
      <w:r w:rsidR="00F926B3">
        <w:t xml:space="preserve">your account, find the article that was sent to your email.  </w:t>
      </w:r>
    </w:p>
    <w:p w:rsidR="001E752E" w:rsidRDefault="001E752E" w:rsidP="00AA6FF6"/>
    <w:p w:rsidR="00FB5267" w:rsidRDefault="00B17B01" w:rsidP="00AA6FF6">
      <w:r>
        <w:rPr>
          <w:b/>
        </w:rPr>
        <w:t>Alternative method for finding content that needs to be published</w:t>
      </w:r>
      <w:r w:rsidR="00FB5267">
        <w:t>:</w:t>
      </w:r>
      <w:r w:rsidR="00F926B3">
        <w:t xml:space="preserve"> </w:t>
      </w:r>
    </w:p>
    <w:p w:rsidR="0069206C" w:rsidRDefault="00FB5267" w:rsidP="001E752E">
      <w:r>
        <w:t>G</w:t>
      </w:r>
      <w:r w:rsidR="00F926B3">
        <w:t xml:space="preserve">o to the “find content” tab in the administration bar.  Here you will see a list of </w:t>
      </w:r>
      <w:r w:rsidR="00184981">
        <w:t>the entire</w:t>
      </w:r>
      <w:r w:rsidR="00F926B3">
        <w:t xml:space="preserve"> content</w:t>
      </w:r>
      <w:r w:rsidR="0069206C">
        <w:t xml:space="preserve"> of the site</w:t>
      </w:r>
      <w:r w:rsidR="00184981">
        <w:t xml:space="preserve">.  </w:t>
      </w:r>
      <w:r w:rsidR="0069206C">
        <w:t xml:space="preserve">If you see a page </w:t>
      </w:r>
      <w:r w:rsidR="00F926B3">
        <w:t>that has “new” next to it and is “not published”</w:t>
      </w:r>
      <w:r w:rsidR="0069206C">
        <w:t xml:space="preserve"> this page needs to be approved</w:t>
      </w:r>
      <w:r w:rsidR="00F926B3">
        <w:t xml:space="preserve">. </w:t>
      </w:r>
      <w:r w:rsidR="00D25766">
        <w:t xml:space="preserve">  </w:t>
      </w:r>
      <w:proofErr w:type="gramStart"/>
      <w:r w:rsidR="00D25766">
        <w:t>If the existing content has been modified it will say just “new”.</w:t>
      </w:r>
      <w:proofErr w:type="gramEnd"/>
    </w:p>
    <w:p w:rsidR="0069206C" w:rsidRDefault="0069206C" w:rsidP="0069206C"/>
    <w:p w:rsidR="002D53B1" w:rsidRDefault="00F926B3" w:rsidP="001E752E">
      <w:r>
        <w:t xml:space="preserve">What you will want to do is click on the topic.  After the topic has loaded onto the screen, look for the revisions tab.  </w:t>
      </w:r>
      <w:r w:rsidR="0069206C">
        <w:t>On the revisions tab, c</w:t>
      </w:r>
      <w:r>
        <w:t>heck for status “in draft/pending publication”.  You will then want to click on the word publish</w:t>
      </w:r>
      <w:r w:rsidR="00746E87">
        <w:t xml:space="preserve"> which will take you to another page.  </w:t>
      </w:r>
      <w:proofErr w:type="gramStart"/>
      <w:r w:rsidR="00746E87">
        <w:t xml:space="preserve">Click </w:t>
      </w:r>
      <w:r w:rsidR="00A758D4">
        <w:t>“</w:t>
      </w:r>
      <w:r w:rsidR="00746E87">
        <w:t>publish</w:t>
      </w:r>
      <w:proofErr w:type="gramEnd"/>
      <w:r w:rsidR="00A758D4">
        <w:t>”</w:t>
      </w:r>
      <w:r w:rsidR="00746E87">
        <w:t xml:space="preserve"> again and this will confirm the content is approved and published on the site.</w:t>
      </w:r>
    </w:p>
    <w:p w:rsidR="001E752E" w:rsidRDefault="001E752E" w:rsidP="0069206C">
      <w:pPr>
        <w:ind w:firstLine="720"/>
      </w:pPr>
    </w:p>
    <w:p w:rsidR="00771D7E" w:rsidRDefault="00CF0C53" w:rsidP="001E752E">
      <w:r>
        <w:t xml:space="preserve">If there is more than one revision, </w:t>
      </w:r>
      <w:r w:rsidR="0069206C">
        <w:t>review</w:t>
      </w:r>
      <w:r>
        <w:t xml:space="preserve"> the </w:t>
      </w:r>
      <w:r w:rsidR="004021AD">
        <w:t>r</w:t>
      </w:r>
      <w:r w:rsidR="0069206C">
        <w:t xml:space="preserve">evisions </w:t>
      </w:r>
      <w:r w:rsidR="004021AD">
        <w:t>by clicking on the date.  F</w:t>
      </w:r>
      <w:r w:rsidR="0069206C">
        <w:t>ind the one that’s acceptable</w:t>
      </w:r>
      <w:r w:rsidR="004021AD">
        <w:t xml:space="preserve">, </w:t>
      </w:r>
      <w:r>
        <w:t>go to the revisions tab</w:t>
      </w:r>
      <w:r w:rsidR="00FC62FA">
        <w:t xml:space="preserve"> </w:t>
      </w:r>
      <w:r>
        <w:t>then publish.</w:t>
      </w:r>
      <w:r w:rsidR="00D25766">
        <w:t xml:space="preserve">  Keep in mind </w:t>
      </w:r>
      <w:proofErr w:type="gramStart"/>
      <w:r w:rsidR="00D25766">
        <w:t>If</w:t>
      </w:r>
      <w:proofErr w:type="gramEnd"/>
      <w:r w:rsidR="00D25766">
        <w:t xml:space="preserve"> you decide to </w:t>
      </w:r>
      <w:proofErr w:type="spellStart"/>
      <w:r w:rsidR="00D25766">
        <w:t>unpublish</w:t>
      </w:r>
      <w:proofErr w:type="spellEnd"/>
      <w:r w:rsidR="00D25766">
        <w:t xml:space="preserve"> a revision, the content old and new will be hidden to all users.</w:t>
      </w:r>
    </w:p>
    <w:p w:rsidR="001C7A43" w:rsidRDefault="001C7A43" w:rsidP="00FB5267">
      <w:pPr>
        <w:ind w:firstLine="720"/>
      </w:pPr>
    </w:p>
    <w:p w:rsidR="00771D7E" w:rsidRDefault="00771D7E" w:rsidP="00771D7E">
      <w:pPr>
        <w:jc w:val="both"/>
      </w:pPr>
    </w:p>
    <w:p w:rsidR="00771D7E" w:rsidRDefault="00771D7E" w:rsidP="001C7A43">
      <w:pPr>
        <w:pBdr>
          <w:bottom w:val="single" w:sz="4" w:space="1" w:color="auto"/>
        </w:pBdr>
        <w:jc w:val="both"/>
      </w:pPr>
      <w:r>
        <w:t>Content Managers</w:t>
      </w:r>
    </w:p>
    <w:p w:rsidR="00184981" w:rsidRDefault="00184981" w:rsidP="00AA6FF6"/>
    <w:p w:rsidR="00FB5267" w:rsidRDefault="00A81FA8" w:rsidP="00AA6FF6">
      <w:r>
        <w:t>Create content as you normally would using the “add content” feature</w:t>
      </w:r>
      <w:r w:rsidR="00FC62FA">
        <w:t xml:space="preserve"> or “find content”-&gt; “edit” -&gt; save new changes</w:t>
      </w:r>
      <w:r>
        <w:t xml:space="preserve">.  When you are done </w:t>
      </w:r>
      <w:r w:rsidR="001979AB">
        <w:t>you wil</w:t>
      </w:r>
      <w:r w:rsidR="001C7A43">
        <w:t>l be taken to a page alerting you</w:t>
      </w:r>
      <w:r w:rsidR="00957437">
        <w:t xml:space="preserve"> validation is required by admins and </w:t>
      </w:r>
      <w:r w:rsidR="001C7A43">
        <w:t>has been sent for approval.  Once the content has been approved, you will be notified by email and your changes will be published on the site.</w:t>
      </w:r>
      <w:bookmarkStart w:id="0" w:name="_GoBack"/>
      <w:bookmarkEnd w:id="0"/>
    </w:p>
    <w:p w:rsidR="00DB0306" w:rsidRDefault="00DB0306" w:rsidP="00AA6FF6"/>
    <w:p w:rsidR="00DB0306" w:rsidRDefault="00DB0306" w:rsidP="00AA6FF6"/>
    <w:sectPr w:rsidR="00DB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F6"/>
    <w:rsid w:val="0006635E"/>
    <w:rsid w:val="000D5E42"/>
    <w:rsid w:val="000E6641"/>
    <w:rsid w:val="001274E9"/>
    <w:rsid w:val="00184981"/>
    <w:rsid w:val="001979AB"/>
    <w:rsid w:val="001B38B3"/>
    <w:rsid w:val="001C7A43"/>
    <w:rsid w:val="001E092A"/>
    <w:rsid w:val="001E752E"/>
    <w:rsid w:val="00271ED0"/>
    <w:rsid w:val="002D53B1"/>
    <w:rsid w:val="004021AD"/>
    <w:rsid w:val="005E0163"/>
    <w:rsid w:val="00646E27"/>
    <w:rsid w:val="0069206C"/>
    <w:rsid w:val="00746E87"/>
    <w:rsid w:val="00771D7E"/>
    <w:rsid w:val="008A5105"/>
    <w:rsid w:val="00957437"/>
    <w:rsid w:val="00A758D4"/>
    <w:rsid w:val="00A81FA8"/>
    <w:rsid w:val="00AA6FF6"/>
    <w:rsid w:val="00B17B01"/>
    <w:rsid w:val="00BF3EDE"/>
    <w:rsid w:val="00C40A5A"/>
    <w:rsid w:val="00CB3963"/>
    <w:rsid w:val="00CF0C53"/>
    <w:rsid w:val="00D25766"/>
    <w:rsid w:val="00D75ACC"/>
    <w:rsid w:val="00D86270"/>
    <w:rsid w:val="00DB0306"/>
    <w:rsid w:val="00F926B3"/>
    <w:rsid w:val="00FB5267"/>
    <w:rsid w:val="00FC62FA"/>
    <w:rsid w:val="00FE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A5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A5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36A42488</Template>
  <TotalTime>279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Burke, Kevin</dc:creator>
  <cp:lastModifiedBy>Burke, Kevin</cp:lastModifiedBy>
  <cp:revision>23</cp:revision>
  <dcterms:created xsi:type="dcterms:W3CDTF">2012-09-24T18:15:00Z</dcterms:created>
  <dcterms:modified xsi:type="dcterms:W3CDTF">2012-10-01T16:40:00Z</dcterms:modified>
</cp:coreProperties>
</file>